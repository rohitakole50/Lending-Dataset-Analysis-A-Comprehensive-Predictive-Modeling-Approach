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98530E" w14:textId="77777777" w:rsidR="576062CF" w:rsidRDefault="576062CF" w:rsidP="00FD478C"/>
    <w:p w14:paraId="08B71F2C" w14:textId="77777777" w:rsidR="576062CF" w:rsidRDefault="576062CF" w:rsidP="00FD478C"/>
    <w:p w14:paraId="7433A1B7" w14:textId="77777777" w:rsidR="576062CF" w:rsidRDefault="576062CF" w:rsidP="00FD478C"/>
    <w:p w14:paraId="7BCFD54D" w14:textId="77777777" w:rsidR="576062CF" w:rsidRDefault="576062CF" w:rsidP="00FD478C"/>
    <w:p w14:paraId="60767225" w14:textId="60B3F5B3" w:rsidR="00B76B1D" w:rsidRPr="00B76B1D" w:rsidRDefault="00B76B1D" w:rsidP="00B76B1D">
      <w:pPr>
        <w:ind w:firstLine="0"/>
        <w:jc w:val="center"/>
        <w:rPr>
          <w:b/>
          <w:bCs/>
        </w:rPr>
      </w:pPr>
      <w:r w:rsidRPr="00B76B1D">
        <w:rPr>
          <w:b/>
          <w:bCs/>
        </w:rPr>
        <w:t xml:space="preserve">Homework </w:t>
      </w:r>
      <w:r w:rsidR="00B4343F">
        <w:rPr>
          <w:b/>
          <w:bCs/>
        </w:rPr>
        <w:t>4</w:t>
      </w:r>
      <w:r w:rsidRPr="00B76B1D">
        <w:rPr>
          <w:b/>
          <w:bCs/>
        </w:rPr>
        <w:t>.</w:t>
      </w:r>
      <w:r>
        <w:rPr>
          <w:b/>
          <w:bCs/>
        </w:rPr>
        <w:t xml:space="preserve"> </w:t>
      </w:r>
      <w:r w:rsidR="00B4343F">
        <w:rPr>
          <w:b/>
          <w:bCs/>
        </w:rPr>
        <w:t>Lending Dataset Modeling</w:t>
      </w:r>
    </w:p>
    <w:p w14:paraId="3F336EF4" w14:textId="77777777" w:rsidR="00B76B1D" w:rsidRDefault="00B76B1D" w:rsidP="00B76B1D">
      <w:pPr>
        <w:jc w:val="center"/>
      </w:pPr>
    </w:p>
    <w:p w14:paraId="781BE63F" w14:textId="77777777" w:rsidR="00B76B1D" w:rsidRDefault="00B76B1D" w:rsidP="004D67E2">
      <w:pPr>
        <w:ind w:firstLine="0"/>
      </w:pPr>
    </w:p>
    <w:p w14:paraId="2C3934AB" w14:textId="77777777" w:rsidR="00B76B1D" w:rsidRDefault="00B76B1D" w:rsidP="00B76B1D">
      <w:pPr>
        <w:jc w:val="center"/>
      </w:pPr>
    </w:p>
    <w:p w14:paraId="6BBD9713" w14:textId="77777777" w:rsidR="00B76B1D" w:rsidRPr="00B76B1D" w:rsidRDefault="00B76B1D" w:rsidP="00B76B1D">
      <w:pPr>
        <w:jc w:val="center"/>
      </w:pPr>
    </w:p>
    <w:p w14:paraId="6C3E96B3" w14:textId="63F8A05A" w:rsidR="00FD478C" w:rsidRDefault="00B76B1D" w:rsidP="00B76B1D">
      <w:pPr>
        <w:pStyle w:val="Subtitle"/>
      </w:pPr>
      <w:r>
        <w:t>Author: Rohit V. Akole</w:t>
      </w:r>
    </w:p>
    <w:p w14:paraId="4C519426" w14:textId="2210720E" w:rsidR="00B137C5" w:rsidRPr="00B137C5" w:rsidRDefault="00B137C5" w:rsidP="00CD45A4">
      <w:pPr>
        <w:ind w:firstLine="0"/>
        <w:jc w:val="center"/>
      </w:pPr>
      <w:r>
        <w:t>UConn ID: 3</w:t>
      </w:r>
      <w:r w:rsidR="00CD45A4">
        <w:t>133252</w:t>
      </w:r>
    </w:p>
    <w:p w14:paraId="3828452B" w14:textId="7F1FFAEB" w:rsidR="00FD478C" w:rsidRDefault="00B76B1D" w:rsidP="00B76B1D">
      <w:pPr>
        <w:pStyle w:val="Subtitle"/>
      </w:pPr>
      <w:r>
        <w:t>University of Connecticut</w:t>
      </w:r>
    </w:p>
    <w:p w14:paraId="7BF24B13" w14:textId="615CEA7B" w:rsidR="00FD478C" w:rsidRDefault="00B76B1D" w:rsidP="00B76B1D">
      <w:pPr>
        <w:pStyle w:val="Subtitle"/>
      </w:pPr>
      <w:r>
        <w:t>OPIM5604 Predictive Modeling</w:t>
      </w:r>
    </w:p>
    <w:p w14:paraId="12C67D73" w14:textId="3B483525" w:rsidR="00B76B1D" w:rsidRPr="00B76B1D" w:rsidRDefault="00B76B1D" w:rsidP="00B76B1D">
      <w:pPr>
        <w:ind w:firstLine="0"/>
        <w:jc w:val="center"/>
      </w:pPr>
      <w:r>
        <w:t>Professor: Pankaj Prakash</w:t>
      </w:r>
    </w:p>
    <w:p w14:paraId="19370A8C" w14:textId="77777777" w:rsidR="576062CF" w:rsidRDefault="576062CF" w:rsidP="00DF3215"/>
    <w:p w14:paraId="6F9C4D09" w14:textId="77777777" w:rsidR="717E282B" w:rsidRDefault="717E282B" w:rsidP="00DF3215"/>
    <w:p w14:paraId="5A444A9A" w14:textId="77777777" w:rsidR="717E282B" w:rsidRDefault="717E282B" w:rsidP="00DF3215"/>
    <w:p w14:paraId="08EEEB5D" w14:textId="77777777" w:rsidR="717E282B" w:rsidRDefault="717E282B" w:rsidP="00DF3215"/>
    <w:p w14:paraId="50C7F419" w14:textId="77777777" w:rsidR="717E282B" w:rsidRDefault="717E282B" w:rsidP="00DF3215"/>
    <w:p w14:paraId="21EC4E75" w14:textId="77777777" w:rsidR="709762D6" w:rsidRDefault="709762D6" w:rsidP="00DF3215"/>
    <w:p w14:paraId="018A9D26" w14:textId="77777777" w:rsidR="709762D6" w:rsidRDefault="709762D6" w:rsidP="00DF3215"/>
    <w:p w14:paraId="3DBB6896" w14:textId="77777777" w:rsidR="717E282B" w:rsidRDefault="717E282B" w:rsidP="00DF3215"/>
    <w:p w14:paraId="59A81BA8" w14:textId="77777777" w:rsidR="5643BF48" w:rsidRDefault="5643BF48" w:rsidP="00DF3215"/>
    <w:p w14:paraId="2139E72E" w14:textId="77777777" w:rsidR="733B038C" w:rsidRDefault="733B038C" w:rsidP="00DF3215"/>
    <w:p w14:paraId="45669FCF" w14:textId="77777777" w:rsidR="717E282B" w:rsidRDefault="717E282B" w:rsidP="00DF3215"/>
    <w:p w14:paraId="69CF17D7" w14:textId="77777777" w:rsidR="00904DBE" w:rsidRDefault="00000000" w:rsidP="00904DBE">
      <w:pPr>
        <w:pStyle w:val="SectionTitle"/>
      </w:pPr>
      <w:sdt>
        <w:sdtPr>
          <w:id w:val="-1254123792"/>
          <w:placeholder>
            <w:docPart w:val="F5DD2BA7E3AD43D6A29750C6EA45B6FB"/>
          </w:placeholder>
          <w:temporary/>
          <w:showingPlcHdr/>
          <w15:appearance w15:val="hidden"/>
        </w:sdtPr>
        <w:sdtContent>
          <w:r w:rsidR="00904DBE" w:rsidRPr="576062CF">
            <w:t>Abstract</w:t>
          </w:r>
        </w:sdtContent>
      </w:sdt>
      <w:r w:rsidR="00904DBE" w:rsidRPr="00FD478C">
        <w:t xml:space="preserve"> </w:t>
      </w:r>
    </w:p>
    <w:p w14:paraId="48D27EB4" w14:textId="042572E3" w:rsidR="576062CF" w:rsidRDefault="00B76B1D" w:rsidP="007D4A2B">
      <w:pPr>
        <w:pStyle w:val="NoIndent"/>
      </w:pPr>
      <w:r>
        <w:t xml:space="preserve">This homework is about </w:t>
      </w:r>
      <w:r w:rsidR="00A83009">
        <w:t xml:space="preserve">the </w:t>
      </w:r>
      <w:r w:rsidR="00D376A3">
        <w:t>Lending Dataset based on year 2014 data</w:t>
      </w:r>
      <w:r w:rsidR="008F53FB">
        <w:t xml:space="preserve">. </w:t>
      </w:r>
      <w:r w:rsidR="00794539">
        <w:t>To</w:t>
      </w:r>
      <w:r w:rsidR="008F53FB">
        <w:t xml:space="preserve"> use this dataset into the final model, </w:t>
      </w:r>
      <w:r w:rsidR="0034446B">
        <w:t xml:space="preserve">the dataset has to be cleaned. Impute the appropriate columns and </w:t>
      </w:r>
      <w:r w:rsidR="00BB200E">
        <w:t xml:space="preserve">remove the unnecessary columns to improve the performance of the model and to get </w:t>
      </w:r>
      <w:r w:rsidR="00794539">
        <w:t>accurate</w:t>
      </w:r>
      <w:r w:rsidR="00BB200E">
        <w:t xml:space="preserve"> results out of this model.</w:t>
      </w:r>
      <w:r w:rsidR="00D376A3">
        <w:t xml:space="preserve"> </w:t>
      </w:r>
    </w:p>
    <w:p w14:paraId="2EEEBA7D" w14:textId="77777777" w:rsidR="00D3670D" w:rsidRDefault="00D3670D">
      <w:pPr>
        <w:spacing w:after="160" w:line="259" w:lineRule="auto"/>
        <w:ind w:firstLine="0"/>
      </w:pPr>
      <w:r>
        <w:br w:type="page"/>
      </w:r>
    </w:p>
    <w:sdt>
      <w:sdtPr>
        <w:rPr>
          <w:rFonts w:asciiTheme="minorHAnsi" w:eastAsiaTheme="minorEastAsia" w:hAnsiTheme="minorHAnsi" w:cs="Times New Roman"/>
          <w:color w:val="auto"/>
          <w:sz w:val="22"/>
          <w:szCs w:val="22"/>
        </w:rPr>
        <w:id w:val="1765719740"/>
        <w:docPartObj>
          <w:docPartGallery w:val="Table of Contents"/>
          <w:docPartUnique/>
        </w:docPartObj>
      </w:sdtPr>
      <w:sdtContent>
        <w:p w14:paraId="28795060" w14:textId="77777777" w:rsidR="000C371A" w:rsidRDefault="00D3670D" w:rsidP="00941FF5">
          <w:pPr>
            <w:pStyle w:val="TOCHeading"/>
            <w:rPr>
              <w:noProof/>
            </w:rPr>
          </w:pPr>
          <w:r>
            <w:t>Table of Contents</w:t>
          </w:r>
          <w:r w:rsidR="00941FF5">
            <w:rPr>
              <w:b/>
              <w:bCs/>
            </w:rPr>
            <w:fldChar w:fldCharType="begin"/>
          </w:r>
          <w:r w:rsidR="00941FF5">
            <w:rPr>
              <w:b/>
              <w:bCs/>
            </w:rPr>
            <w:instrText xml:space="preserve"> TOC \o "1-3" \h \z \u </w:instrText>
          </w:r>
          <w:r w:rsidR="00941FF5">
            <w:rPr>
              <w:b/>
              <w:bCs/>
            </w:rPr>
            <w:fldChar w:fldCharType="separate"/>
          </w:r>
        </w:p>
        <w:p w14:paraId="510D2EF7" w14:textId="31AA5BA7" w:rsidR="000C371A" w:rsidRDefault="00000000">
          <w:pPr>
            <w:pStyle w:val="TOC1"/>
            <w:tabs>
              <w:tab w:val="right" w:leader="dot" w:pos="9440"/>
            </w:tabs>
            <w:rPr>
              <w:rFonts w:cstheme="minorBidi"/>
              <w:noProof/>
              <w:kern w:val="2"/>
              <w14:ligatures w14:val="standardContextual"/>
            </w:rPr>
          </w:pPr>
          <w:hyperlink w:anchor="_Toc146468712" w:history="1">
            <w:r w:rsidR="000C371A" w:rsidRPr="0043651C">
              <w:rPr>
                <w:rStyle w:val="Hyperlink"/>
                <w:noProof/>
              </w:rPr>
              <w:t>Question 1</w:t>
            </w:r>
            <w:r w:rsidR="000C371A">
              <w:rPr>
                <w:noProof/>
                <w:webHidden/>
              </w:rPr>
              <w:tab/>
            </w:r>
            <w:r w:rsidR="000C371A">
              <w:rPr>
                <w:noProof/>
                <w:webHidden/>
              </w:rPr>
              <w:fldChar w:fldCharType="begin"/>
            </w:r>
            <w:r w:rsidR="000C371A">
              <w:rPr>
                <w:noProof/>
                <w:webHidden/>
              </w:rPr>
              <w:instrText xml:space="preserve"> PAGEREF _Toc146468712 \h </w:instrText>
            </w:r>
            <w:r w:rsidR="000C371A">
              <w:rPr>
                <w:noProof/>
                <w:webHidden/>
              </w:rPr>
            </w:r>
            <w:r w:rsidR="000C371A">
              <w:rPr>
                <w:noProof/>
                <w:webHidden/>
              </w:rPr>
              <w:fldChar w:fldCharType="separate"/>
            </w:r>
            <w:r w:rsidR="000C371A">
              <w:rPr>
                <w:noProof/>
                <w:webHidden/>
              </w:rPr>
              <w:t>4</w:t>
            </w:r>
            <w:r w:rsidR="000C371A">
              <w:rPr>
                <w:noProof/>
                <w:webHidden/>
              </w:rPr>
              <w:fldChar w:fldCharType="end"/>
            </w:r>
          </w:hyperlink>
        </w:p>
        <w:p w14:paraId="01CFAD80" w14:textId="2DAF92F5" w:rsidR="000C371A" w:rsidRDefault="00000000">
          <w:pPr>
            <w:pStyle w:val="TOC2"/>
            <w:tabs>
              <w:tab w:val="left" w:pos="660"/>
              <w:tab w:val="right" w:leader="dot" w:pos="9440"/>
            </w:tabs>
            <w:rPr>
              <w:rFonts w:cstheme="minorBidi"/>
              <w:noProof/>
              <w:kern w:val="2"/>
              <w14:ligatures w14:val="standardContextual"/>
            </w:rPr>
          </w:pPr>
          <w:hyperlink w:anchor="_Toc146468713" w:history="1">
            <w:r w:rsidR="000C371A" w:rsidRPr="0043651C">
              <w:rPr>
                <w:rStyle w:val="Hyperlink"/>
                <w:noProof/>
              </w:rPr>
              <w:t>A.</w:t>
            </w:r>
            <w:r w:rsidR="000C371A">
              <w:rPr>
                <w:rFonts w:cstheme="minorBidi"/>
                <w:noProof/>
                <w:kern w:val="2"/>
                <w14:ligatures w14:val="standardContextual"/>
              </w:rPr>
              <w:tab/>
            </w:r>
            <w:r w:rsidR="000C371A" w:rsidRPr="0043651C">
              <w:rPr>
                <w:rStyle w:val="Hyperlink"/>
                <w:noProof/>
              </w:rPr>
              <w:t>Step-by-step data cleaning</w:t>
            </w:r>
            <w:r w:rsidR="000C371A">
              <w:rPr>
                <w:noProof/>
                <w:webHidden/>
              </w:rPr>
              <w:tab/>
            </w:r>
            <w:r w:rsidR="000C371A">
              <w:rPr>
                <w:noProof/>
                <w:webHidden/>
              </w:rPr>
              <w:fldChar w:fldCharType="begin"/>
            </w:r>
            <w:r w:rsidR="000C371A">
              <w:rPr>
                <w:noProof/>
                <w:webHidden/>
              </w:rPr>
              <w:instrText xml:space="preserve"> PAGEREF _Toc146468713 \h </w:instrText>
            </w:r>
            <w:r w:rsidR="000C371A">
              <w:rPr>
                <w:noProof/>
                <w:webHidden/>
              </w:rPr>
            </w:r>
            <w:r w:rsidR="000C371A">
              <w:rPr>
                <w:noProof/>
                <w:webHidden/>
              </w:rPr>
              <w:fldChar w:fldCharType="separate"/>
            </w:r>
            <w:r w:rsidR="000C371A">
              <w:rPr>
                <w:noProof/>
                <w:webHidden/>
              </w:rPr>
              <w:t>4</w:t>
            </w:r>
            <w:r w:rsidR="000C371A">
              <w:rPr>
                <w:noProof/>
                <w:webHidden/>
              </w:rPr>
              <w:fldChar w:fldCharType="end"/>
            </w:r>
          </w:hyperlink>
        </w:p>
        <w:p w14:paraId="173FACF8" w14:textId="3C5A0E03" w:rsidR="000C371A" w:rsidRDefault="00000000">
          <w:pPr>
            <w:pStyle w:val="TOC2"/>
            <w:tabs>
              <w:tab w:val="left" w:pos="660"/>
              <w:tab w:val="right" w:leader="dot" w:pos="9440"/>
            </w:tabs>
            <w:rPr>
              <w:rFonts w:cstheme="minorBidi"/>
              <w:noProof/>
              <w:kern w:val="2"/>
              <w14:ligatures w14:val="standardContextual"/>
            </w:rPr>
          </w:pPr>
          <w:hyperlink w:anchor="_Toc146468714" w:history="1">
            <w:r w:rsidR="000C371A" w:rsidRPr="0043651C">
              <w:rPr>
                <w:rStyle w:val="Hyperlink"/>
                <w:noProof/>
              </w:rPr>
              <w:t>B.</w:t>
            </w:r>
            <w:r w:rsidR="000C371A">
              <w:rPr>
                <w:rFonts w:cstheme="minorBidi"/>
                <w:noProof/>
                <w:kern w:val="2"/>
                <w14:ligatures w14:val="standardContextual"/>
              </w:rPr>
              <w:tab/>
            </w:r>
            <w:r w:rsidR="000C371A" w:rsidRPr="0043651C">
              <w:rPr>
                <w:rStyle w:val="Hyperlink"/>
                <w:noProof/>
              </w:rPr>
              <w:t>Validation split.</w:t>
            </w:r>
            <w:r w:rsidR="000C371A">
              <w:rPr>
                <w:noProof/>
                <w:webHidden/>
              </w:rPr>
              <w:tab/>
            </w:r>
            <w:r w:rsidR="000C371A">
              <w:rPr>
                <w:noProof/>
                <w:webHidden/>
              </w:rPr>
              <w:fldChar w:fldCharType="begin"/>
            </w:r>
            <w:r w:rsidR="000C371A">
              <w:rPr>
                <w:noProof/>
                <w:webHidden/>
              </w:rPr>
              <w:instrText xml:space="preserve"> PAGEREF _Toc146468714 \h </w:instrText>
            </w:r>
            <w:r w:rsidR="000C371A">
              <w:rPr>
                <w:noProof/>
                <w:webHidden/>
              </w:rPr>
            </w:r>
            <w:r w:rsidR="000C371A">
              <w:rPr>
                <w:noProof/>
                <w:webHidden/>
              </w:rPr>
              <w:fldChar w:fldCharType="separate"/>
            </w:r>
            <w:r w:rsidR="000C371A">
              <w:rPr>
                <w:noProof/>
                <w:webHidden/>
              </w:rPr>
              <w:t>5</w:t>
            </w:r>
            <w:r w:rsidR="000C371A">
              <w:rPr>
                <w:noProof/>
                <w:webHidden/>
              </w:rPr>
              <w:fldChar w:fldCharType="end"/>
            </w:r>
          </w:hyperlink>
        </w:p>
        <w:p w14:paraId="00DB52AF" w14:textId="2EA2E66E" w:rsidR="000C371A" w:rsidRDefault="00000000">
          <w:pPr>
            <w:pStyle w:val="TOC2"/>
            <w:tabs>
              <w:tab w:val="left" w:pos="660"/>
              <w:tab w:val="right" w:leader="dot" w:pos="9440"/>
            </w:tabs>
            <w:rPr>
              <w:rFonts w:cstheme="minorBidi"/>
              <w:noProof/>
              <w:kern w:val="2"/>
              <w14:ligatures w14:val="standardContextual"/>
            </w:rPr>
          </w:pPr>
          <w:hyperlink w:anchor="_Toc146468715" w:history="1">
            <w:r w:rsidR="000C371A" w:rsidRPr="0043651C">
              <w:rPr>
                <w:rStyle w:val="Hyperlink"/>
                <w:noProof/>
              </w:rPr>
              <w:t>C.</w:t>
            </w:r>
            <w:r w:rsidR="000C371A">
              <w:rPr>
                <w:rFonts w:cstheme="minorBidi"/>
                <w:noProof/>
                <w:kern w:val="2"/>
                <w14:ligatures w14:val="standardContextual"/>
              </w:rPr>
              <w:tab/>
            </w:r>
            <w:r w:rsidR="000C371A" w:rsidRPr="0043651C">
              <w:rPr>
                <w:rStyle w:val="Hyperlink"/>
                <w:noProof/>
              </w:rPr>
              <w:t>Calculations for Rate of Return (ROI)</w:t>
            </w:r>
            <w:r w:rsidR="000C371A">
              <w:rPr>
                <w:noProof/>
                <w:webHidden/>
              </w:rPr>
              <w:tab/>
            </w:r>
            <w:r w:rsidR="000C371A">
              <w:rPr>
                <w:noProof/>
                <w:webHidden/>
              </w:rPr>
              <w:fldChar w:fldCharType="begin"/>
            </w:r>
            <w:r w:rsidR="000C371A">
              <w:rPr>
                <w:noProof/>
                <w:webHidden/>
              </w:rPr>
              <w:instrText xml:space="preserve"> PAGEREF _Toc146468715 \h </w:instrText>
            </w:r>
            <w:r w:rsidR="000C371A">
              <w:rPr>
                <w:noProof/>
                <w:webHidden/>
              </w:rPr>
            </w:r>
            <w:r w:rsidR="000C371A">
              <w:rPr>
                <w:noProof/>
                <w:webHidden/>
              </w:rPr>
              <w:fldChar w:fldCharType="separate"/>
            </w:r>
            <w:r w:rsidR="000C371A">
              <w:rPr>
                <w:noProof/>
                <w:webHidden/>
              </w:rPr>
              <w:t>5</w:t>
            </w:r>
            <w:r w:rsidR="000C371A">
              <w:rPr>
                <w:noProof/>
                <w:webHidden/>
              </w:rPr>
              <w:fldChar w:fldCharType="end"/>
            </w:r>
          </w:hyperlink>
        </w:p>
        <w:p w14:paraId="78FFAA9C" w14:textId="1FE57638" w:rsidR="000C371A" w:rsidRDefault="00000000">
          <w:pPr>
            <w:pStyle w:val="TOC2"/>
            <w:tabs>
              <w:tab w:val="left" w:pos="660"/>
              <w:tab w:val="right" w:leader="dot" w:pos="9440"/>
            </w:tabs>
            <w:rPr>
              <w:rFonts w:cstheme="minorBidi"/>
              <w:noProof/>
              <w:kern w:val="2"/>
              <w14:ligatures w14:val="standardContextual"/>
            </w:rPr>
          </w:pPr>
          <w:hyperlink w:anchor="_Toc146468716" w:history="1">
            <w:r w:rsidR="000C371A" w:rsidRPr="0043651C">
              <w:rPr>
                <w:rStyle w:val="Hyperlink"/>
                <w:noProof/>
              </w:rPr>
              <w:t>D.</w:t>
            </w:r>
            <w:r w:rsidR="000C371A">
              <w:rPr>
                <w:rFonts w:cstheme="minorBidi"/>
                <w:noProof/>
                <w:kern w:val="2"/>
                <w14:ligatures w14:val="standardContextual"/>
              </w:rPr>
              <w:tab/>
            </w:r>
            <w:r w:rsidR="000C371A" w:rsidRPr="0043651C">
              <w:rPr>
                <w:rStyle w:val="Hyperlink"/>
                <w:noProof/>
              </w:rPr>
              <w:t>Pessimistic Model</w:t>
            </w:r>
            <w:r w:rsidR="000C371A">
              <w:rPr>
                <w:noProof/>
                <w:webHidden/>
              </w:rPr>
              <w:tab/>
            </w:r>
            <w:r w:rsidR="000C371A">
              <w:rPr>
                <w:noProof/>
                <w:webHidden/>
              </w:rPr>
              <w:fldChar w:fldCharType="begin"/>
            </w:r>
            <w:r w:rsidR="000C371A">
              <w:rPr>
                <w:noProof/>
                <w:webHidden/>
              </w:rPr>
              <w:instrText xml:space="preserve"> PAGEREF _Toc146468716 \h </w:instrText>
            </w:r>
            <w:r w:rsidR="000C371A">
              <w:rPr>
                <w:noProof/>
                <w:webHidden/>
              </w:rPr>
            </w:r>
            <w:r w:rsidR="000C371A">
              <w:rPr>
                <w:noProof/>
                <w:webHidden/>
              </w:rPr>
              <w:fldChar w:fldCharType="separate"/>
            </w:r>
            <w:r w:rsidR="000C371A">
              <w:rPr>
                <w:noProof/>
                <w:webHidden/>
              </w:rPr>
              <w:t>5</w:t>
            </w:r>
            <w:r w:rsidR="000C371A">
              <w:rPr>
                <w:noProof/>
                <w:webHidden/>
              </w:rPr>
              <w:fldChar w:fldCharType="end"/>
            </w:r>
          </w:hyperlink>
        </w:p>
        <w:p w14:paraId="034114DE" w14:textId="69B291AD" w:rsidR="000C371A" w:rsidRDefault="00000000">
          <w:pPr>
            <w:pStyle w:val="TOC2"/>
            <w:tabs>
              <w:tab w:val="left" w:pos="660"/>
              <w:tab w:val="right" w:leader="dot" w:pos="9440"/>
            </w:tabs>
            <w:rPr>
              <w:rFonts w:cstheme="minorBidi"/>
              <w:noProof/>
              <w:kern w:val="2"/>
              <w14:ligatures w14:val="standardContextual"/>
            </w:rPr>
          </w:pPr>
          <w:hyperlink w:anchor="_Toc146468717" w:history="1">
            <w:r w:rsidR="000C371A" w:rsidRPr="0043651C">
              <w:rPr>
                <w:rStyle w:val="Hyperlink"/>
                <w:noProof/>
              </w:rPr>
              <w:t>E.</w:t>
            </w:r>
            <w:r w:rsidR="000C371A">
              <w:rPr>
                <w:rFonts w:cstheme="minorBidi"/>
                <w:noProof/>
                <w:kern w:val="2"/>
                <w14:ligatures w14:val="standardContextual"/>
              </w:rPr>
              <w:tab/>
            </w:r>
            <w:r w:rsidR="000C371A" w:rsidRPr="0043651C">
              <w:rPr>
                <w:rStyle w:val="Hyperlink"/>
                <w:noProof/>
              </w:rPr>
              <w:t>Optimistic Model</w:t>
            </w:r>
            <w:r w:rsidR="000C371A">
              <w:rPr>
                <w:noProof/>
                <w:webHidden/>
              </w:rPr>
              <w:tab/>
            </w:r>
            <w:r w:rsidR="000C371A">
              <w:rPr>
                <w:noProof/>
                <w:webHidden/>
              </w:rPr>
              <w:fldChar w:fldCharType="begin"/>
            </w:r>
            <w:r w:rsidR="000C371A">
              <w:rPr>
                <w:noProof/>
                <w:webHidden/>
              </w:rPr>
              <w:instrText xml:space="preserve"> PAGEREF _Toc146468717 \h </w:instrText>
            </w:r>
            <w:r w:rsidR="000C371A">
              <w:rPr>
                <w:noProof/>
                <w:webHidden/>
              </w:rPr>
            </w:r>
            <w:r w:rsidR="000C371A">
              <w:rPr>
                <w:noProof/>
                <w:webHidden/>
              </w:rPr>
              <w:fldChar w:fldCharType="separate"/>
            </w:r>
            <w:r w:rsidR="000C371A">
              <w:rPr>
                <w:noProof/>
                <w:webHidden/>
              </w:rPr>
              <w:t>17</w:t>
            </w:r>
            <w:r w:rsidR="000C371A">
              <w:rPr>
                <w:noProof/>
                <w:webHidden/>
              </w:rPr>
              <w:fldChar w:fldCharType="end"/>
            </w:r>
          </w:hyperlink>
        </w:p>
        <w:p w14:paraId="72CA40C4" w14:textId="38C8B98F" w:rsidR="000C371A" w:rsidRDefault="00000000">
          <w:pPr>
            <w:pStyle w:val="TOC2"/>
            <w:tabs>
              <w:tab w:val="left" w:pos="660"/>
              <w:tab w:val="right" w:leader="dot" w:pos="9440"/>
            </w:tabs>
            <w:rPr>
              <w:rFonts w:cstheme="minorBidi"/>
              <w:noProof/>
              <w:kern w:val="2"/>
              <w14:ligatures w14:val="standardContextual"/>
            </w:rPr>
          </w:pPr>
          <w:hyperlink w:anchor="_Toc146468718" w:history="1">
            <w:r w:rsidR="000C371A" w:rsidRPr="0043651C">
              <w:rPr>
                <w:rStyle w:val="Hyperlink"/>
                <w:noProof/>
              </w:rPr>
              <w:t>F.</w:t>
            </w:r>
            <w:r w:rsidR="000C371A">
              <w:rPr>
                <w:rFonts w:cstheme="minorBidi"/>
                <w:noProof/>
                <w:kern w:val="2"/>
                <w14:ligatures w14:val="standardContextual"/>
              </w:rPr>
              <w:tab/>
            </w:r>
            <w:r w:rsidR="000C371A" w:rsidRPr="0043651C">
              <w:rPr>
                <w:rStyle w:val="Hyperlink"/>
                <w:noProof/>
              </w:rPr>
              <w:t>Pessimistic Vs. Optimistic Final Model</w:t>
            </w:r>
            <w:r w:rsidR="000C371A">
              <w:rPr>
                <w:noProof/>
                <w:webHidden/>
              </w:rPr>
              <w:tab/>
            </w:r>
            <w:r w:rsidR="000C371A">
              <w:rPr>
                <w:noProof/>
                <w:webHidden/>
              </w:rPr>
              <w:fldChar w:fldCharType="begin"/>
            </w:r>
            <w:r w:rsidR="000C371A">
              <w:rPr>
                <w:noProof/>
                <w:webHidden/>
              </w:rPr>
              <w:instrText xml:space="preserve"> PAGEREF _Toc146468718 \h </w:instrText>
            </w:r>
            <w:r w:rsidR="000C371A">
              <w:rPr>
                <w:noProof/>
                <w:webHidden/>
              </w:rPr>
            </w:r>
            <w:r w:rsidR="000C371A">
              <w:rPr>
                <w:noProof/>
                <w:webHidden/>
              </w:rPr>
              <w:fldChar w:fldCharType="separate"/>
            </w:r>
            <w:r w:rsidR="000C371A">
              <w:rPr>
                <w:noProof/>
                <w:webHidden/>
              </w:rPr>
              <w:t>29</w:t>
            </w:r>
            <w:r w:rsidR="000C371A">
              <w:rPr>
                <w:noProof/>
                <w:webHidden/>
              </w:rPr>
              <w:fldChar w:fldCharType="end"/>
            </w:r>
          </w:hyperlink>
        </w:p>
        <w:p w14:paraId="56006A82" w14:textId="5237E907" w:rsidR="00D3670D" w:rsidRDefault="00941FF5" w:rsidP="00941FF5">
          <w:pPr>
            <w:pStyle w:val="TOC1"/>
          </w:pPr>
          <w:r>
            <w:rPr>
              <w:b/>
              <w:bCs/>
            </w:rPr>
            <w:fldChar w:fldCharType="end"/>
          </w:r>
        </w:p>
      </w:sdtContent>
    </w:sdt>
    <w:p w14:paraId="7738C8F7" w14:textId="053720B7" w:rsidR="576062CF" w:rsidRDefault="576062CF" w:rsidP="00D3670D">
      <w:pPr>
        <w:pStyle w:val="NoIndent"/>
      </w:pPr>
      <w:r>
        <w:br w:type="page"/>
      </w:r>
    </w:p>
    <w:p w14:paraId="5882AC62" w14:textId="5DC4FCEE" w:rsidR="00500997" w:rsidRDefault="00D3670D" w:rsidP="00941FF5">
      <w:pPr>
        <w:pStyle w:val="Heading1"/>
      </w:pPr>
      <w:bookmarkStart w:id="0" w:name="_Toc146468712"/>
      <w:r w:rsidRPr="00941FF5">
        <w:lastRenderedPageBreak/>
        <w:t>Question</w:t>
      </w:r>
      <w:r>
        <w:t xml:space="preserve"> 1</w:t>
      </w:r>
      <w:bookmarkEnd w:id="0"/>
      <w:r w:rsidR="00500997" w:rsidRPr="00FD478C">
        <w:t xml:space="preserve"> </w:t>
      </w:r>
    </w:p>
    <w:p w14:paraId="50AD075E" w14:textId="55776575" w:rsidR="009E046D" w:rsidRDefault="00D3670D" w:rsidP="006106D1">
      <w:pPr>
        <w:pStyle w:val="NoIndent"/>
      </w:pPr>
      <w:r>
        <w:t xml:space="preserve">Q1. </w:t>
      </w:r>
      <w:r w:rsidR="00135ADC" w:rsidRPr="00135ADC">
        <w:t>From the lending_2014_ver1_raw.jmp dataset</w:t>
      </w:r>
      <w:r w:rsidR="006106D1">
        <w:t>, build two Multiple Linear Regression Models to predict the rate of return for the loans in the dataset. The first outcome variable to be modeled will be based on method M1 (the pessimistic method) and the second outcome variable to be modeled will be based method M2 (the optimistic method).</w:t>
      </w:r>
    </w:p>
    <w:p w14:paraId="142C894E" w14:textId="75E3C522" w:rsidR="006D2C5B" w:rsidRDefault="00D364AB" w:rsidP="00D364AB">
      <w:pPr>
        <w:pStyle w:val="Heading2"/>
        <w:numPr>
          <w:ilvl w:val="0"/>
          <w:numId w:val="9"/>
        </w:numPr>
      </w:pPr>
      <w:bookmarkStart w:id="1" w:name="_Toc146468713"/>
      <w:r>
        <w:t>Step-by-step data cleaning</w:t>
      </w:r>
      <w:bookmarkEnd w:id="1"/>
    </w:p>
    <w:p w14:paraId="5288C9F9" w14:textId="1B4CE0D0" w:rsidR="00D364AB" w:rsidRDefault="00757FD8" w:rsidP="00D364AB">
      <w:pPr>
        <w:pStyle w:val="ListParagraph"/>
        <w:numPr>
          <w:ilvl w:val="0"/>
          <w:numId w:val="10"/>
        </w:numPr>
      </w:pPr>
      <w:r>
        <w:t>Created the subset of the dataset keeping only Charged off and Paid</w:t>
      </w:r>
      <w:r w:rsidR="00D909B7">
        <w:t xml:space="preserve"> off loans</w:t>
      </w:r>
      <w:r w:rsidR="0031109C">
        <w:t xml:space="preserve"> in loan_status</w:t>
      </w:r>
      <w:r w:rsidR="00D909B7">
        <w:t xml:space="preserve"> using </w:t>
      </w:r>
      <w:r w:rsidR="000F2AD6">
        <w:t>R</w:t>
      </w:r>
      <w:r w:rsidR="00D909B7">
        <w:t xml:space="preserve">ows &gt; </w:t>
      </w:r>
      <w:r w:rsidR="000F2AD6">
        <w:t>D</w:t>
      </w:r>
      <w:r w:rsidR="00D909B7">
        <w:t xml:space="preserve">ata </w:t>
      </w:r>
      <w:r w:rsidR="000F2AD6">
        <w:t>F</w:t>
      </w:r>
      <w:r w:rsidR="00D909B7">
        <w:t>ilter</w:t>
      </w:r>
      <w:r w:rsidR="000F2AD6">
        <w:t>, and then, Tables &gt; Subset</w:t>
      </w:r>
      <w:r w:rsidR="00BB2BB4">
        <w:t xml:space="preserve">. Saved it as a new dataset. </w:t>
      </w:r>
    </w:p>
    <w:p w14:paraId="0887CB87" w14:textId="77777777" w:rsidR="00665C93" w:rsidRDefault="00794539" w:rsidP="00D364AB">
      <w:pPr>
        <w:pStyle w:val="ListParagraph"/>
        <w:numPr>
          <w:ilvl w:val="0"/>
          <w:numId w:val="10"/>
        </w:numPr>
      </w:pPr>
      <w:r>
        <w:t xml:space="preserve">Changed the </w:t>
      </w:r>
      <w:r w:rsidR="00BC3BBE">
        <w:t xml:space="preserve">datatype of the variables next_pymnt_d, last_credit_pull_d, </w:t>
      </w:r>
      <w:r w:rsidR="00B26BC1">
        <w:t xml:space="preserve">last_pymnt_d from </w:t>
      </w:r>
      <w:r w:rsidR="00E36FBE">
        <w:t xml:space="preserve">nominal </w:t>
      </w:r>
      <w:r w:rsidR="00B26BC1">
        <w:t>categorical to continuous</w:t>
      </w:r>
      <w:r w:rsidR="00E36FBE">
        <w:t xml:space="preserve"> numeric variables with </w:t>
      </w:r>
      <w:r w:rsidR="00665C93">
        <w:t xml:space="preserve">m-d-y format. </w:t>
      </w:r>
    </w:p>
    <w:p w14:paraId="21BAC629" w14:textId="65371BE5" w:rsidR="00D47E5B" w:rsidRDefault="00896D6A" w:rsidP="00D364AB">
      <w:pPr>
        <w:pStyle w:val="ListParagraph"/>
        <w:numPr>
          <w:ilvl w:val="0"/>
          <w:numId w:val="10"/>
        </w:numPr>
      </w:pPr>
      <w:r>
        <w:t>Revol_util</w:t>
      </w:r>
      <w:r w:rsidR="00D47E5B">
        <w:t>, term</w:t>
      </w:r>
      <w:r>
        <w:t xml:space="preserve"> </w:t>
      </w:r>
      <w:r w:rsidR="007F12C6">
        <w:t>also had to be changed from nominal categorical to continuous numeric variable</w:t>
      </w:r>
      <w:r w:rsidR="00D47E5B">
        <w:t xml:space="preserve"> since they were in percentages. </w:t>
      </w:r>
    </w:p>
    <w:p w14:paraId="776DEDDE" w14:textId="27A7E28E" w:rsidR="00BB2BB4" w:rsidRDefault="00B26BC1" w:rsidP="00D364AB">
      <w:pPr>
        <w:pStyle w:val="ListParagraph"/>
        <w:numPr>
          <w:ilvl w:val="0"/>
          <w:numId w:val="10"/>
        </w:numPr>
      </w:pPr>
      <w:r>
        <w:t xml:space="preserve"> </w:t>
      </w:r>
      <w:r w:rsidR="00DD29B6">
        <w:t xml:space="preserve">Recoded </w:t>
      </w:r>
      <w:r w:rsidR="004D31AF">
        <w:t xml:space="preserve">and created new columns for </w:t>
      </w:r>
      <w:r w:rsidR="00DD29B6">
        <w:t xml:space="preserve">emp_length and grade </w:t>
      </w:r>
      <w:r w:rsidR="00AC73BA">
        <w:t>to numbers and changed the datatype from nominal categorical to continuous numeric variables</w:t>
      </w:r>
      <w:r w:rsidR="004D31AF">
        <w:t xml:space="preserve">, keeping old columns as is. </w:t>
      </w:r>
    </w:p>
    <w:p w14:paraId="1782B28A" w14:textId="473BDFC8" w:rsidR="003A1AE8" w:rsidRDefault="00A7797D" w:rsidP="00D364AB">
      <w:pPr>
        <w:pStyle w:val="ListParagraph"/>
        <w:numPr>
          <w:ilvl w:val="0"/>
          <w:numId w:val="10"/>
        </w:numPr>
      </w:pPr>
      <w:r>
        <w:t xml:space="preserve">Only 1 value from Home_ownership had value </w:t>
      </w:r>
      <w:r w:rsidR="004814BC">
        <w:t xml:space="preserve">Any. I changed it to Mortgage as Mortgage had </w:t>
      </w:r>
      <w:r w:rsidR="00BE2B0E">
        <w:t xml:space="preserve">51% </w:t>
      </w:r>
      <w:r w:rsidR="00A40876">
        <w:t xml:space="preserve">number of the </w:t>
      </w:r>
      <w:r w:rsidR="00BE2B0E">
        <w:t>data</w:t>
      </w:r>
      <w:r w:rsidR="000F46D3">
        <w:t>.</w:t>
      </w:r>
    </w:p>
    <w:p w14:paraId="337EB56E" w14:textId="792B65C2" w:rsidR="00133CF3" w:rsidRDefault="00133CF3" w:rsidP="00D364AB">
      <w:pPr>
        <w:pStyle w:val="ListParagraph"/>
        <w:numPr>
          <w:ilvl w:val="0"/>
          <w:numId w:val="10"/>
        </w:numPr>
      </w:pPr>
      <w:r>
        <w:t xml:space="preserve">Recoded </w:t>
      </w:r>
      <w:r w:rsidR="002C406D">
        <w:t xml:space="preserve">purpose </w:t>
      </w:r>
      <w:r>
        <w:t>and grouped a</w:t>
      </w:r>
      <w:r w:rsidR="00704C04">
        <w:t xml:space="preserve">ll the data </w:t>
      </w:r>
      <w:r w:rsidR="008321BE">
        <w:t>into</w:t>
      </w:r>
      <w:r w:rsidR="00704C04">
        <w:t xml:space="preserve"> </w:t>
      </w:r>
      <w:r w:rsidR="008321BE">
        <w:t>other</w:t>
      </w:r>
      <w:r w:rsidR="00704C04">
        <w:t xml:space="preserve"> except Credit card, debt_consolidation, </w:t>
      </w:r>
      <w:r w:rsidR="00FA7EDA">
        <w:t xml:space="preserve">and </w:t>
      </w:r>
      <w:r w:rsidR="00A26668">
        <w:t xml:space="preserve">home_improvement </w:t>
      </w:r>
      <w:r w:rsidR="008321BE">
        <w:t xml:space="preserve">as these 3 variables had significant </w:t>
      </w:r>
      <w:r w:rsidR="00075DB0">
        <w:t>numbers</w:t>
      </w:r>
      <w:r w:rsidR="008321BE">
        <w:t xml:space="preserve"> of </w:t>
      </w:r>
      <w:r w:rsidR="00075DB0">
        <w:t>rows</w:t>
      </w:r>
      <w:r w:rsidR="00AF6A6F">
        <w:t xml:space="preserve"> </w:t>
      </w:r>
      <w:r w:rsidR="00A26668">
        <w:t xml:space="preserve">and </w:t>
      </w:r>
      <w:r w:rsidR="000F75E2">
        <w:t>named</w:t>
      </w:r>
      <w:r w:rsidR="00A26668">
        <w:t xml:space="preserve"> it purpose</w:t>
      </w:r>
      <w:r w:rsidR="00075DB0">
        <w:t>2</w:t>
      </w:r>
      <w:r w:rsidR="0023734F">
        <w:t xml:space="preserve">. </w:t>
      </w:r>
    </w:p>
    <w:p w14:paraId="29143CF1" w14:textId="408B1273" w:rsidR="00075DB0" w:rsidRDefault="008B7186" w:rsidP="00D364AB">
      <w:pPr>
        <w:pStyle w:val="ListParagraph"/>
        <w:numPr>
          <w:ilvl w:val="0"/>
          <w:numId w:val="10"/>
        </w:numPr>
      </w:pPr>
      <w:r>
        <w:t xml:space="preserve">Using </w:t>
      </w:r>
      <w:r w:rsidR="00B442FC">
        <w:t>conditional statement</w:t>
      </w:r>
      <w:r w:rsidR="000C29CE">
        <w:t xml:space="preserve"> (Different_Funded_Amount)</w:t>
      </w:r>
      <w:r w:rsidR="00B442FC">
        <w:t xml:space="preserve">, I checked whether the loan_amnt requested and </w:t>
      </w:r>
      <w:r w:rsidR="005A01D7">
        <w:t xml:space="preserve">funded_amnt had any difference. But </w:t>
      </w:r>
      <w:r w:rsidR="000F75E2">
        <w:t>both</w:t>
      </w:r>
      <w:r w:rsidR="005A01D7">
        <w:t xml:space="preserve"> are </w:t>
      </w:r>
      <w:r w:rsidR="000F75E2">
        <w:t xml:space="preserve">the </w:t>
      </w:r>
      <w:r w:rsidR="005A01D7">
        <w:t>same. So</w:t>
      </w:r>
      <w:r w:rsidR="000F75E2">
        <w:t>,</w:t>
      </w:r>
      <w:r w:rsidR="005A01D7">
        <w:t xml:space="preserve"> we can use any one of those in our model but not both</w:t>
      </w:r>
      <w:r w:rsidR="000C29CE">
        <w:t xml:space="preserve"> as they could lead to target leakage. </w:t>
      </w:r>
    </w:p>
    <w:p w14:paraId="04370185" w14:textId="6A0C3505" w:rsidR="000F75E2" w:rsidRDefault="00434CE6" w:rsidP="00D364AB">
      <w:pPr>
        <w:pStyle w:val="ListParagraph"/>
        <w:numPr>
          <w:ilvl w:val="0"/>
          <w:numId w:val="10"/>
        </w:numPr>
      </w:pPr>
      <w:r>
        <w:t>I recoded the pub_</w:t>
      </w:r>
      <w:r w:rsidR="006B0816">
        <w:t>rec</w:t>
      </w:r>
      <w:r w:rsidR="00C464A3">
        <w:t>,</w:t>
      </w:r>
      <w:r w:rsidR="006B0816">
        <w:t xml:space="preserve"> </w:t>
      </w:r>
      <w:r w:rsidR="00947549">
        <w:t xml:space="preserve">named pub_rec 2 to </w:t>
      </w:r>
      <w:r w:rsidR="00FA7EDA">
        <w:t xml:space="preserve">a </w:t>
      </w:r>
      <w:r w:rsidR="00947549">
        <w:t>new column</w:t>
      </w:r>
      <w:r w:rsidR="00C464A3">
        <w:t>,</w:t>
      </w:r>
      <w:r w:rsidR="00947549">
        <w:t xml:space="preserve"> </w:t>
      </w:r>
      <w:r w:rsidR="00FE23ED">
        <w:t xml:space="preserve">and grouped all </w:t>
      </w:r>
      <w:r w:rsidR="006B0816">
        <w:t>3</w:t>
      </w:r>
      <w:r w:rsidR="00FE23ED">
        <w:t xml:space="preserve">+ public derogatory remarks to </w:t>
      </w:r>
      <w:r w:rsidR="006B0816">
        <w:t>3</w:t>
      </w:r>
      <w:r w:rsidR="00FE23ED">
        <w:t xml:space="preserve"> to reduce the bin sizes</w:t>
      </w:r>
      <w:r w:rsidR="00AB0CE4">
        <w:t>. T</w:t>
      </w:r>
      <w:r w:rsidR="00947549">
        <w:t xml:space="preserve">here were many </w:t>
      </w:r>
      <w:r w:rsidR="00FA7EDA">
        <w:t>small numbers of remarks after 3.</w:t>
      </w:r>
    </w:p>
    <w:p w14:paraId="2BE5FC51" w14:textId="0759C7EA" w:rsidR="006A2756" w:rsidRDefault="006A2756" w:rsidP="00D364AB">
      <w:pPr>
        <w:pStyle w:val="ListParagraph"/>
        <w:numPr>
          <w:ilvl w:val="0"/>
          <w:numId w:val="10"/>
        </w:numPr>
      </w:pPr>
      <w:r>
        <w:lastRenderedPageBreak/>
        <w:t xml:space="preserve">I assumed for the missing values in </w:t>
      </w:r>
      <w:r w:rsidR="00255209">
        <w:t>Last_Credit_Pull_dt and Last Payment Date</w:t>
      </w:r>
      <w:r w:rsidR="008A641B">
        <w:t xml:space="preserve">, I replaced the nulls with the issue date. </w:t>
      </w:r>
    </w:p>
    <w:p w14:paraId="7A93A8F9" w14:textId="1E80D602" w:rsidR="00EA3CD1" w:rsidRDefault="00EA3CD1" w:rsidP="00D364AB">
      <w:pPr>
        <w:pStyle w:val="ListParagraph"/>
        <w:numPr>
          <w:ilvl w:val="0"/>
          <w:numId w:val="10"/>
        </w:numPr>
      </w:pPr>
      <w:r>
        <w:t xml:space="preserve">I created the Region column to split all the states into </w:t>
      </w:r>
      <w:r w:rsidR="0058516B">
        <w:t>4 regions, Northeast, North Central, South, and West</w:t>
      </w:r>
      <w:r w:rsidR="00CD792A">
        <w:t>.</w:t>
      </w:r>
    </w:p>
    <w:p w14:paraId="19785408" w14:textId="67FBFD3A" w:rsidR="008A641B" w:rsidRDefault="00370BFE" w:rsidP="00740AC0">
      <w:pPr>
        <w:pStyle w:val="Heading2"/>
        <w:numPr>
          <w:ilvl w:val="0"/>
          <w:numId w:val="9"/>
        </w:numPr>
      </w:pPr>
      <w:bookmarkStart w:id="2" w:name="_Toc146468714"/>
      <w:r>
        <w:t>Validation split.</w:t>
      </w:r>
      <w:bookmarkEnd w:id="2"/>
    </w:p>
    <w:p w14:paraId="7DF7DFF0" w14:textId="4C5AEA10" w:rsidR="00370BFE" w:rsidRDefault="00370BFE" w:rsidP="00370BFE">
      <w:r>
        <w:t xml:space="preserve">After the initial cleaning steps, </w:t>
      </w:r>
      <w:r w:rsidR="00183566">
        <w:t>filtering the data with only completed loans, replacing null values</w:t>
      </w:r>
      <w:r w:rsidR="00C60F61">
        <w:t xml:space="preserve"> for Last Credit Pull Date and </w:t>
      </w:r>
      <w:r w:rsidR="008301B8">
        <w:t>Last Payment Date with Issue Date. The validation split was done 50-50</w:t>
      </w:r>
      <w:r w:rsidR="008158D8">
        <w:t xml:space="preserve"> with 888 as seed. </w:t>
      </w:r>
    </w:p>
    <w:p w14:paraId="5B72723C" w14:textId="369CD4A9" w:rsidR="008158D8" w:rsidRDefault="007500F6" w:rsidP="008158D8">
      <w:pPr>
        <w:pStyle w:val="Heading2"/>
        <w:numPr>
          <w:ilvl w:val="0"/>
          <w:numId w:val="9"/>
        </w:numPr>
      </w:pPr>
      <w:bookmarkStart w:id="3" w:name="_Toc146468715"/>
      <w:r>
        <w:t xml:space="preserve">Calculations for </w:t>
      </w:r>
      <w:r w:rsidR="0006155F">
        <w:t>Rate of Return (ROI)</w:t>
      </w:r>
      <w:bookmarkEnd w:id="3"/>
    </w:p>
    <w:p w14:paraId="23496602" w14:textId="77777777" w:rsidR="002A7BBE" w:rsidRDefault="0006155F" w:rsidP="002A7BBE">
      <w:r>
        <w:t xml:space="preserve">AS discussed in class, I calculated ROI by Optimistic and Pessimistic </w:t>
      </w:r>
      <w:r w:rsidR="002A7BBE">
        <w:t>ways</w:t>
      </w:r>
      <w:r>
        <w:t xml:space="preserve">. </w:t>
      </w:r>
    </w:p>
    <w:p w14:paraId="7551BE9C" w14:textId="0FC79D95" w:rsidR="0006155F" w:rsidRDefault="0006155F" w:rsidP="002A7BBE">
      <w:pPr>
        <w:pStyle w:val="ListParagraph"/>
        <w:numPr>
          <w:ilvl w:val="0"/>
          <w:numId w:val="12"/>
        </w:numPr>
      </w:pPr>
      <w:r>
        <w:t xml:space="preserve">For the Optimistic way, I </w:t>
      </w:r>
      <w:r w:rsidR="00A959D3">
        <w:t>used the conditional If else statement. If total payment – funded amount is less than or equal to 0, then ((total payment</w:t>
      </w:r>
      <w:r w:rsidR="00BE64FE">
        <w:t xml:space="preserve"> – funded amount) / funded amount) * (12 / term) else</w:t>
      </w:r>
      <w:r w:rsidR="007A1661">
        <w:t xml:space="preserve"> ((total payment – funded payment) / funded amount) * 2 / actual loan length)</w:t>
      </w:r>
      <w:r w:rsidR="005A0A1C">
        <w:t>.</w:t>
      </w:r>
    </w:p>
    <w:p w14:paraId="400CA364" w14:textId="6715FD3F" w:rsidR="005A0A1C" w:rsidRDefault="005A0A1C" w:rsidP="002A7BBE">
      <w:pPr>
        <w:pStyle w:val="ListParagraph"/>
        <w:numPr>
          <w:ilvl w:val="0"/>
          <w:numId w:val="12"/>
        </w:numPr>
      </w:pPr>
      <w:r>
        <w:t xml:space="preserve">For pessimistic, I simply </w:t>
      </w:r>
      <w:r w:rsidR="00302B36">
        <w:t xml:space="preserve">used </w:t>
      </w:r>
      <w:r w:rsidR="003E0CC7">
        <w:t xml:space="preserve">( </w:t>
      </w:r>
      <w:r w:rsidR="00302B36">
        <w:t>(</w:t>
      </w:r>
      <w:r>
        <w:t>total payment – funded amount) / funded amount</w:t>
      </w:r>
      <w:r w:rsidR="003E0CC7">
        <w:t xml:space="preserve"> </w:t>
      </w:r>
      <w:r>
        <w:t>) * (</w:t>
      </w:r>
      <w:r w:rsidR="003E0CC7">
        <w:t xml:space="preserve"> </w:t>
      </w:r>
      <w:r>
        <w:t>12 / term</w:t>
      </w:r>
      <w:r w:rsidR="003E0CC7">
        <w:t xml:space="preserve"> </w:t>
      </w:r>
      <w:r>
        <w:t>).</w:t>
      </w:r>
    </w:p>
    <w:p w14:paraId="769C52A5" w14:textId="09CA4837" w:rsidR="002A7BBE" w:rsidRDefault="0080485D" w:rsidP="002A7BBE">
      <w:pPr>
        <w:pStyle w:val="ListParagraph"/>
        <w:numPr>
          <w:ilvl w:val="0"/>
          <w:numId w:val="12"/>
        </w:numPr>
      </w:pPr>
      <w:r>
        <w:t xml:space="preserve">As I stated in section A, I also calculated the </w:t>
      </w:r>
      <w:r w:rsidR="00BC691A">
        <w:t>difference between the loan amount requested and the funded amount</w:t>
      </w:r>
      <w:r w:rsidR="00302B36">
        <w:t xml:space="preserve"> using an if-else conditional statement. </w:t>
      </w:r>
    </w:p>
    <w:p w14:paraId="043B2441" w14:textId="3A5396FC" w:rsidR="00302B36" w:rsidRDefault="00FA4195" w:rsidP="00FA4195">
      <w:pPr>
        <w:pStyle w:val="Heading2"/>
        <w:numPr>
          <w:ilvl w:val="0"/>
          <w:numId w:val="9"/>
        </w:numPr>
      </w:pPr>
      <w:bookmarkStart w:id="4" w:name="_Toc146468716"/>
      <w:r>
        <w:t xml:space="preserve">Pessimistic </w:t>
      </w:r>
      <w:r w:rsidR="00BA79AA">
        <w:t>Model</w:t>
      </w:r>
      <w:bookmarkEnd w:id="4"/>
    </w:p>
    <w:p w14:paraId="6B2896C4" w14:textId="4E9EC1DF" w:rsidR="00BA79AA" w:rsidRDefault="00BA79AA" w:rsidP="00BA79AA">
      <w:r>
        <w:t xml:space="preserve">In this case, I’m </w:t>
      </w:r>
      <w:r w:rsidR="00E00470">
        <w:t xml:space="preserve">modeling for both pessimistic and optimistic ROI. Firstly, I will look into the model for the Pessimistic Rate of Return. </w:t>
      </w:r>
      <w:r w:rsidR="006D2A76">
        <w:t xml:space="preserve">For the first </w:t>
      </w:r>
      <w:r w:rsidR="00932990">
        <w:t xml:space="preserve">iteration of the model, I took all the variables except </w:t>
      </w:r>
      <w:r w:rsidR="009D6A26">
        <w:t>title, emp_title</w:t>
      </w:r>
      <w:r w:rsidR="00A462C6">
        <w:t>, loan_am</w:t>
      </w:r>
      <w:r w:rsidR="002035D1">
        <w:t>n</w:t>
      </w:r>
      <w:r w:rsidR="00A462C6">
        <w:t>t</w:t>
      </w:r>
      <w:r w:rsidR="009D6A26">
        <w:t>,</w:t>
      </w:r>
      <w:r w:rsidR="002035D1">
        <w:t xml:space="preserve"> </w:t>
      </w:r>
      <w:r w:rsidR="00C10827">
        <w:t>Optimistic_rate_of_return</w:t>
      </w:r>
      <w:r w:rsidR="002035D1">
        <w:t>,</w:t>
      </w:r>
      <w:r w:rsidR="009C38E1">
        <w:t xml:space="preserve"> instead of</w:t>
      </w:r>
      <w:r w:rsidR="00C10827">
        <w:t xml:space="preserve"> </w:t>
      </w:r>
      <w:r w:rsidR="009C38E1">
        <w:t>grade</w:t>
      </w:r>
      <w:r w:rsidR="0075379A">
        <w:t>, I’m using grade_num</w:t>
      </w:r>
      <w:r w:rsidR="009C38E1">
        <w:t xml:space="preserve">, </w:t>
      </w:r>
      <w:r w:rsidR="00C10827">
        <w:t>and</w:t>
      </w:r>
      <w:r w:rsidR="009D6A26">
        <w:t xml:space="preserve"> </w:t>
      </w:r>
      <w:r w:rsidR="00301E51">
        <w:t>instead of addr_state, I’m using addr_state_regio</w:t>
      </w:r>
      <w:r w:rsidR="00A462C6">
        <w:t>n.</w:t>
      </w:r>
    </w:p>
    <w:p w14:paraId="45C6CA6C" w14:textId="77777777" w:rsidR="0075379A" w:rsidRDefault="0075379A" w:rsidP="00BA79A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65616" w14:paraId="300548D7" w14:textId="77777777" w:rsidTr="00763760">
        <w:tc>
          <w:tcPr>
            <w:tcW w:w="4675" w:type="dxa"/>
          </w:tcPr>
          <w:p w14:paraId="19034F4A" w14:textId="77777777" w:rsidR="00F1000B" w:rsidRDefault="00F1000B" w:rsidP="00F1000B">
            <w:pPr>
              <w:ind w:firstLine="0"/>
              <w:jc w:val="center"/>
            </w:pPr>
            <w:r>
              <w:rPr>
                <w:noProof/>
              </w:rPr>
              <w:lastRenderedPageBreak/>
              <w:drawing>
                <wp:inline distT="0" distB="0" distL="0" distR="0" wp14:anchorId="5FDD95BE" wp14:editId="2E799678">
                  <wp:extent cx="1828702" cy="7642860"/>
                  <wp:effectExtent l="0" t="0" r="635" b="0"/>
                  <wp:docPr id="193657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35379" cy="7670766"/>
                          </a:xfrm>
                          <a:prstGeom prst="rect">
                            <a:avLst/>
                          </a:prstGeom>
                          <a:noFill/>
                          <a:ln>
                            <a:noFill/>
                          </a:ln>
                        </pic:spPr>
                      </pic:pic>
                    </a:graphicData>
                  </a:graphic>
                </wp:inline>
              </w:drawing>
            </w:r>
          </w:p>
          <w:p w14:paraId="62F4EAA7" w14:textId="36FAB1FA" w:rsidR="00F1000B" w:rsidRDefault="00F1000B" w:rsidP="00F1000B">
            <w:pPr>
              <w:pStyle w:val="Caption"/>
              <w:jc w:val="center"/>
            </w:pPr>
            <w:r>
              <w:t xml:space="preserve">Figure 1. Pessimistic Model </w:t>
            </w:r>
            <w:r w:rsidR="00990E78">
              <w:t>Iteration 1</w:t>
            </w:r>
          </w:p>
        </w:tc>
        <w:tc>
          <w:tcPr>
            <w:tcW w:w="4675" w:type="dxa"/>
          </w:tcPr>
          <w:p w14:paraId="2D230307" w14:textId="77777777" w:rsidR="00F65616" w:rsidRDefault="003F6B64" w:rsidP="003F6B64">
            <w:pPr>
              <w:ind w:firstLine="0"/>
              <w:jc w:val="center"/>
            </w:pPr>
            <w:r>
              <w:rPr>
                <w:noProof/>
              </w:rPr>
              <w:drawing>
                <wp:inline distT="0" distB="0" distL="0" distR="0" wp14:anchorId="4A44B5D6" wp14:editId="0EA26DFA">
                  <wp:extent cx="2476500" cy="7653364"/>
                  <wp:effectExtent l="0" t="0" r="0" b="5080"/>
                  <wp:docPr id="1711176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8689" cy="7660128"/>
                          </a:xfrm>
                          <a:prstGeom prst="rect">
                            <a:avLst/>
                          </a:prstGeom>
                          <a:noFill/>
                          <a:ln>
                            <a:noFill/>
                          </a:ln>
                        </pic:spPr>
                      </pic:pic>
                    </a:graphicData>
                  </a:graphic>
                </wp:inline>
              </w:drawing>
            </w:r>
          </w:p>
          <w:p w14:paraId="68DAE162" w14:textId="09EECBC5" w:rsidR="003F6B64" w:rsidRDefault="003F6B64" w:rsidP="003F6B64">
            <w:pPr>
              <w:pStyle w:val="Caption"/>
              <w:jc w:val="center"/>
            </w:pPr>
            <w:r>
              <w:t>Figure 2. Pessimistic</w:t>
            </w:r>
            <w:r w:rsidR="00E54AF0">
              <w:t xml:space="preserve"> Model Iteration 2</w:t>
            </w:r>
          </w:p>
        </w:tc>
      </w:tr>
    </w:tbl>
    <w:p w14:paraId="04A75AE8" w14:textId="5FD55C5C" w:rsidR="0075379A" w:rsidRDefault="00C523A7" w:rsidP="00BA79AA">
      <w:r>
        <w:t>Firstly,</w:t>
      </w:r>
      <w:r w:rsidR="00763760">
        <w:t xml:space="preserve"> I removed sub_grade as I already had gread_num in the model</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523A7" w14:paraId="3A6CE304" w14:textId="77777777" w:rsidTr="00E50650">
        <w:tc>
          <w:tcPr>
            <w:tcW w:w="4675" w:type="dxa"/>
          </w:tcPr>
          <w:p w14:paraId="17452212" w14:textId="77777777" w:rsidR="00C523A7" w:rsidRDefault="00C523A7" w:rsidP="00E50650">
            <w:pPr>
              <w:ind w:firstLine="0"/>
              <w:jc w:val="center"/>
            </w:pPr>
            <w:r>
              <w:rPr>
                <w:noProof/>
              </w:rPr>
              <w:lastRenderedPageBreak/>
              <w:drawing>
                <wp:inline distT="0" distB="0" distL="0" distR="0" wp14:anchorId="7E4DE38C" wp14:editId="0605FAF7">
                  <wp:extent cx="2216989" cy="6779158"/>
                  <wp:effectExtent l="0" t="0" r="0" b="3175"/>
                  <wp:docPr id="1763302938" name="Picture 17633029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02938" name="Picture 1763302938"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225798" cy="6806094"/>
                          </a:xfrm>
                          <a:prstGeom prst="rect">
                            <a:avLst/>
                          </a:prstGeom>
                          <a:noFill/>
                          <a:ln>
                            <a:noFill/>
                          </a:ln>
                        </pic:spPr>
                      </pic:pic>
                    </a:graphicData>
                  </a:graphic>
                </wp:inline>
              </w:drawing>
            </w:r>
          </w:p>
          <w:p w14:paraId="5238CE8D" w14:textId="37C75ABE" w:rsidR="00C523A7" w:rsidRDefault="00C523A7" w:rsidP="00E50650">
            <w:pPr>
              <w:pStyle w:val="Caption"/>
              <w:jc w:val="center"/>
            </w:pPr>
            <w:r>
              <w:t>Figure 3. Pessimistic Model Iteration 3</w:t>
            </w:r>
          </w:p>
        </w:tc>
        <w:tc>
          <w:tcPr>
            <w:tcW w:w="4675" w:type="dxa"/>
          </w:tcPr>
          <w:p w14:paraId="6858D209" w14:textId="77777777" w:rsidR="00C523A7" w:rsidRDefault="00C523A7" w:rsidP="00E50650">
            <w:pPr>
              <w:ind w:firstLine="0"/>
              <w:jc w:val="center"/>
            </w:pPr>
            <w:r>
              <w:rPr>
                <w:noProof/>
              </w:rPr>
              <w:drawing>
                <wp:inline distT="0" distB="0" distL="0" distR="0" wp14:anchorId="072EA69B" wp14:editId="38D2B211">
                  <wp:extent cx="2260121" cy="6780362"/>
                  <wp:effectExtent l="0" t="0" r="6985" b="1905"/>
                  <wp:docPr id="19246146" name="Picture 1924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46" name="Picture 19246146"/>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263715" cy="6791145"/>
                          </a:xfrm>
                          <a:prstGeom prst="rect">
                            <a:avLst/>
                          </a:prstGeom>
                          <a:noFill/>
                          <a:ln>
                            <a:noFill/>
                          </a:ln>
                        </pic:spPr>
                      </pic:pic>
                    </a:graphicData>
                  </a:graphic>
                </wp:inline>
              </w:drawing>
            </w:r>
          </w:p>
          <w:p w14:paraId="327E82CE" w14:textId="1916B86B" w:rsidR="00C523A7" w:rsidRDefault="00C523A7" w:rsidP="00E50650">
            <w:pPr>
              <w:pStyle w:val="Caption"/>
              <w:jc w:val="center"/>
            </w:pPr>
            <w:r>
              <w:t>Figure 4. Pessimistic Model Iteration 4</w:t>
            </w:r>
          </w:p>
        </w:tc>
      </w:tr>
    </w:tbl>
    <w:p w14:paraId="58EF9A21" w14:textId="1A68A6FD" w:rsidR="003F2296" w:rsidRDefault="0082246C" w:rsidP="00BA79AA">
      <w:r>
        <w:t>After removing the sub_grade, I started removing the variables with the p-value less than 0.05.</w:t>
      </w:r>
      <w:r w:rsidR="007B1C18">
        <w:t xml:space="preserve"> I removed recoveries</w:t>
      </w:r>
      <w:r w:rsidR="003F2296">
        <w:t xml:space="preserve">, then acc_now_delinq. </w:t>
      </w:r>
    </w:p>
    <w:p w14:paraId="3BDB01F1" w14:textId="77777777" w:rsidR="003F2296" w:rsidRDefault="003F2296">
      <w:pPr>
        <w:spacing w:after="160" w:line="259" w:lineRule="auto"/>
        <w:ind w:firstLine="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F2296" w14:paraId="4C6B3E7F" w14:textId="77777777" w:rsidTr="00E50650">
        <w:tc>
          <w:tcPr>
            <w:tcW w:w="4675" w:type="dxa"/>
          </w:tcPr>
          <w:p w14:paraId="5BE63FB5" w14:textId="77777777" w:rsidR="003F2296" w:rsidRDefault="003F2296" w:rsidP="00E50650">
            <w:pPr>
              <w:ind w:firstLine="0"/>
              <w:jc w:val="center"/>
            </w:pPr>
            <w:r>
              <w:rPr>
                <w:noProof/>
              </w:rPr>
              <w:lastRenderedPageBreak/>
              <w:drawing>
                <wp:inline distT="0" distB="0" distL="0" distR="0" wp14:anchorId="49496368" wp14:editId="02CE20F3">
                  <wp:extent cx="2380891" cy="7005002"/>
                  <wp:effectExtent l="0" t="0" r="635" b="5715"/>
                  <wp:docPr id="1185337060" name="Picture 118533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7060" name="Picture 1185337060"/>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390371" cy="7032894"/>
                          </a:xfrm>
                          <a:prstGeom prst="rect">
                            <a:avLst/>
                          </a:prstGeom>
                          <a:noFill/>
                          <a:ln>
                            <a:noFill/>
                          </a:ln>
                        </pic:spPr>
                      </pic:pic>
                    </a:graphicData>
                  </a:graphic>
                </wp:inline>
              </w:drawing>
            </w:r>
          </w:p>
          <w:p w14:paraId="2B26F5B2" w14:textId="0EB92EC6" w:rsidR="003F2296" w:rsidRDefault="003F2296" w:rsidP="00E50650">
            <w:pPr>
              <w:pStyle w:val="Caption"/>
              <w:jc w:val="center"/>
            </w:pPr>
            <w:r>
              <w:t>Figure 5. Pessimistic Model Iteration 5</w:t>
            </w:r>
          </w:p>
        </w:tc>
        <w:tc>
          <w:tcPr>
            <w:tcW w:w="4675" w:type="dxa"/>
          </w:tcPr>
          <w:p w14:paraId="10AC7992" w14:textId="77777777" w:rsidR="003F2296" w:rsidRDefault="003F2296" w:rsidP="00E50650">
            <w:pPr>
              <w:ind w:firstLine="0"/>
              <w:jc w:val="center"/>
            </w:pPr>
            <w:r>
              <w:rPr>
                <w:noProof/>
              </w:rPr>
              <w:drawing>
                <wp:inline distT="0" distB="0" distL="0" distR="0" wp14:anchorId="40F986D5" wp14:editId="24021B05">
                  <wp:extent cx="2478689" cy="7006090"/>
                  <wp:effectExtent l="0" t="0" r="0" b="4445"/>
                  <wp:docPr id="1444550341" name="Picture 144455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0341" name="Picture 144455034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78689" cy="7006090"/>
                          </a:xfrm>
                          <a:prstGeom prst="rect">
                            <a:avLst/>
                          </a:prstGeom>
                          <a:noFill/>
                          <a:ln>
                            <a:noFill/>
                          </a:ln>
                        </pic:spPr>
                      </pic:pic>
                    </a:graphicData>
                  </a:graphic>
                </wp:inline>
              </w:drawing>
            </w:r>
          </w:p>
          <w:p w14:paraId="43C08997" w14:textId="14F74EDD" w:rsidR="003F2296" w:rsidRDefault="003F2296" w:rsidP="00E50650">
            <w:pPr>
              <w:pStyle w:val="Caption"/>
              <w:jc w:val="center"/>
            </w:pPr>
            <w:r>
              <w:t>Figure 6. Pessimistic Model Iteration 6</w:t>
            </w:r>
          </w:p>
        </w:tc>
      </w:tr>
    </w:tbl>
    <w:p w14:paraId="35414DB8" w14:textId="77777777" w:rsidR="004622D3" w:rsidRDefault="00C179BA" w:rsidP="00BA79AA">
      <w:r>
        <w:t xml:space="preserve">I removed purpose 2from the model </w:t>
      </w:r>
      <w:r w:rsidR="00E63F0D">
        <w:t>as it was the least significant variable in iteration 5 and I removed open_acc from iteration 6 for te same reason.</w:t>
      </w:r>
      <w:r w:rsidR="004622D3">
        <w:t xml:space="preserve"> As I was removing these variables, the R</w:t>
      </w:r>
      <w:r w:rsidR="004622D3">
        <w:rPr>
          <w:vertAlign w:val="superscript"/>
        </w:rPr>
        <w:t xml:space="preserve">2 </w:t>
      </w:r>
      <w:r w:rsidR="004622D3">
        <w:t>and R</w:t>
      </w:r>
      <w:r w:rsidR="004622D3">
        <w:rPr>
          <w:vertAlign w:val="superscript"/>
        </w:rPr>
        <w:t xml:space="preserve">2 </w:t>
      </w:r>
      <w:r w:rsidR="004622D3">
        <w:t>Adjusted didn’t change significantly.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622D3" w14:paraId="5515EEEF" w14:textId="77777777" w:rsidTr="00E50650">
        <w:tc>
          <w:tcPr>
            <w:tcW w:w="4675" w:type="dxa"/>
          </w:tcPr>
          <w:p w14:paraId="254F49BD" w14:textId="77777777" w:rsidR="004622D3" w:rsidRDefault="004622D3" w:rsidP="00E50650">
            <w:pPr>
              <w:ind w:firstLine="0"/>
              <w:jc w:val="center"/>
            </w:pPr>
            <w:r>
              <w:rPr>
                <w:noProof/>
              </w:rPr>
              <w:lastRenderedPageBreak/>
              <w:drawing>
                <wp:inline distT="0" distB="0" distL="0" distR="0" wp14:anchorId="457C1FEA" wp14:editId="71631FF6">
                  <wp:extent cx="2426741" cy="6718935"/>
                  <wp:effectExtent l="0" t="0" r="0" b="5715"/>
                  <wp:docPr id="1814819641" name="Picture 181481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19641" name="Picture 181481964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431429" cy="6731914"/>
                          </a:xfrm>
                          <a:prstGeom prst="rect">
                            <a:avLst/>
                          </a:prstGeom>
                          <a:noFill/>
                          <a:ln>
                            <a:noFill/>
                          </a:ln>
                        </pic:spPr>
                      </pic:pic>
                    </a:graphicData>
                  </a:graphic>
                </wp:inline>
              </w:drawing>
            </w:r>
          </w:p>
          <w:p w14:paraId="6DCC8C7B" w14:textId="507A18C0" w:rsidR="004622D3" w:rsidRDefault="004622D3" w:rsidP="00E50650">
            <w:pPr>
              <w:pStyle w:val="Caption"/>
              <w:jc w:val="center"/>
            </w:pPr>
            <w:r>
              <w:t>Figure 7. Pessimistic Model Iteration 7</w:t>
            </w:r>
          </w:p>
        </w:tc>
        <w:tc>
          <w:tcPr>
            <w:tcW w:w="4675" w:type="dxa"/>
          </w:tcPr>
          <w:p w14:paraId="5B364D0F" w14:textId="77777777" w:rsidR="004622D3" w:rsidRDefault="004622D3" w:rsidP="00E50650">
            <w:pPr>
              <w:ind w:firstLine="0"/>
              <w:jc w:val="center"/>
            </w:pPr>
            <w:r>
              <w:rPr>
                <w:noProof/>
              </w:rPr>
              <w:drawing>
                <wp:inline distT="0" distB="0" distL="0" distR="0" wp14:anchorId="6A7D9171" wp14:editId="61C604A4">
                  <wp:extent cx="2478689" cy="6719438"/>
                  <wp:effectExtent l="0" t="0" r="0" b="5715"/>
                  <wp:docPr id="1054501203" name="Picture 105450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1203" name="Picture 105450120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78689" cy="6719438"/>
                          </a:xfrm>
                          <a:prstGeom prst="rect">
                            <a:avLst/>
                          </a:prstGeom>
                          <a:noFill/>
                          <a:ln>
                            <a:noFill/>
                          </a:ln>
                        </pic:spPr>
                      </pic:pic>
                    </a:graphicData>
                  </a:graphic>
                </wp:inline>
              </w:drawing>
            </w:r>
          </w:p>
          <w:p w14:paraId="4D371463" w14:textId="6EFDBAAA" w:rsidR="004622D3" w:rsidRDefault="004622D3" w:rsidP="00E50650">
            <w:pPr>
              <w:pStyle w:val="Caption"/>
              <w:jc w:val="center"/>
            </w:pPr>
            <w:r>
              <w:t>Figure 8. Pessimistic Model Iteration 8</w:t>
            </w:r>
          </w:p>
        </w:tc>
      </w:tr>
    </w:tbl>
    <w:p w14:paraId="40A52426" w14:textId="4A7936E2" w:rsidR="006577CE" w:rsidRDefault="004622D3" w:rsidP="00BA79AA">
      <w:r>
        <w:t xml:space="preserve"> </w:t>
      </w:r>
      <w:r w:rsidR="004E17FA">
        <w:t>Then I removed annual_inc and pub_rec 2 from iteration 7 and 8 respectively.</w:t>
      </w:r>
    </w:p>
    <w:p w14:paraId="273B4FF3" w14:textId="77777777" w:rsidR="006577CE" w:rsidRDefault="006577CE">
      <w:pPr>
        <w:spacing w:after="160" w:line="259" w:lineRule="auto"/>
        <w:ind w:firstLine="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577CE" w14:paraId="3D40989A" w14:textId="77777777" w:rsidTr="00E50650">
        <w:tc>
          <w:tcPr>
            <w:tcW w:w="4675" w:type="dxa"/>
          </w:tcPr>
          <w:p w14:paraId="2976DA92" w14:textId="77777777" w:rsidR="006577CE" w:rsidRDefault="006577CE" w:rsidP="00E50650">
            <w:pPr>
              <w:ind w:firstLine="0"/>
              <w:jc w:val="center"/>
            </w:pPr>
            <w:r>
              <w:rPr>
                <w:noProof/>
              </w:rPr>
              <w:lastRenderedPageBreak/>
              <w:drawing>
                <wp:inline distT="0" distB="0" distL="0" distR="0" wp14:anchorId="722B306C" wp14:editId="45E8070C">
                  <wp:extent cx="2402855" cy="6374921"/>
                  <wp:effectExtent l="0" t="0" r="0" b="6985"/>
                  <wp:docPr id="1585471950" name="Picture 158547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71950" name="Picture 1585471950"/>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08905" cy="6390972"/>
                          </a:xfrm>
                          <a:prstGeom prst="rect">
                            <a:avLst/>
                          </a:prstGeom>
                          <a:noFill/>
                          <a:ln>
                            <a:noFill/>
                          </a:ln>
                        </pic:spPr>
                      </pic:pic>
                    </a:graphicData>
                  </a:graphic>
                </wp:inline>
              </w:drawing>
            </w:r>
          </w:p>
          <w:p w14:paraId="4FABDCD8" w14:textId="297AE59D" w:rsidR="006577CE" w:rsidRDefault="006577CE" w:rsidP="00E50650">
            <w:pPr>
              <w:pStyle w:val="Caption"/>
              <w:jc w:val="center"/>
            </w:pPr>
            <w:r>
              <w:t>Figure 9. Pessimistic Model Iteration 9</w:t>
            </w:r>
          </w:p>
        </w:tc>
        <w:tc>
          <w:tcPr>
            <w:tcW w:w="4675" w:type="dxa"/>
          </w:tcPr>
          <w:p w14:paraId="0F442117" w14:textId="77777777" w:rsidR="006577CE" w:rsidRDefault="006577CE" w:rsidP="00E50650">
            <w:pPr>
              <w:ind w:firstLine="0"/>
              <w:jc w:val="center"/>
            </w:pPr>
            <w:r>
              <w:rPr>
                <w:noProof/>
              </w:rPr>
              <w:drawing>
                <wp:inline distT="0" distB="0" distL="0" distR="0" wp14:anchorId="1DA0592B" wp14:editId="19DE2635">
                  <wp:extent cx="2478689" cy="6361124"/>
                  <wp:effectExtent l="0" t="0" r="0" b="1905"/>
                  <wp:docPr id="2082259214" name="Picture 208225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9214" name="Picture 208225921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478689" cy="6361124"/>
                          </a:xfrm>
                          <a:prstGeom prst="rect">
                            <a:avLst/>
                          </a:prstGeom>
                          <a:noFill/>
                          <a:ln>
                            <a:noFill/>
                          </a:ln>
                        </pic:spPr>
                      </pic:pic>
                    </a:graphicData>
                  </a:graphic>
                </wp:inline>
              </w:drawing>
            </w:r>
          </w:p>
          <w:p w14:paraId="43B621EF" w14:textId="62DA31EA" w:rsidR="006577CE" w:rsidRDefault="006577CE" w:rsidP="00E50650">
            <w:pPr>
              <w:pStyle w:val="Caption"/>
              <w:jc w:val="center"/>
            </w:pPr>
            <w:r>
              <w:t>Figure 10. Pessimistic Model Iteration 10</w:t>
            </w:r>
          </w:p>
        </w:tc>
      </w:tr>
    </w:tbl>
    <w:p w14:paraId="4272D599" w14:textId="05E83EDF" w:rsidR="005A0A01" w:rsidRDefault="006645A6" w:rsidP="00BA79AA">
      <w:r>
        <w:t>Then I removed Revol</w:t>
      </w:r>
      <w:r w:rsidR="00854B26">
        <w:t xml:space="preserve">_util &amp; Missing coded from iteration 9 and verification status from </w:t>
      </w:r>
      <w:r w:rsidR="005A0A01">
        <w:t>iteration 10.</w:t>
      </w:r>
    </w:p>
    <w:p w14:paraId="39C0B426" w14:textId="77777777" w:rsidR="005A0A01" w:rsidRDefault="005A0A01">
      <w:pPr>
        <w:spacing w:after="160" w:line="259" w:lineRule="auto"/>
        <w:ind w:firstLine="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A0A01" w14:paraId="72F2A82C" w14:textId="77777777" w:rsidTr="00E50650">
        <w:tc>
          <w:tcPr>
            <w:tcW w:w="4675" w:type="dxa"/>
          </w:tcPr>
          <w:p w14:paraId="30CBE60E" w14:textId="77777777" w:rsidR="005A0A01" w:rsidRDefault="005A0A01" w:rsidP="00E50650">
            <w:pPr>
              <w:ind w:firstLine="0"/>
              <w:jc w:val="center"/>
            </w:pPr>
            <w:r>
              <w:rPr>
                <w:noProof/>
              </w:rPr>
              <w:lastRenderedPageBreak/>
              <w:drawing>
                <wp:inline distT="0" distB="0" distL="0" distR="0" wp14:anchorId="622A88BB" wp14:editId="2725703E">
                  <wp:extent cx="2689207" cy="6668135"/>
                  <wp:effectExtent l="0" t="0" r="0" b="0"/>
                  <wp:docPr id="522880353" name="Picture 52288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80353" name="Picture 52288035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698299" cy="6690680"/>
                          </a:xfrm>
                          <a:prstGeom prst="rect">
                            <a:avLst/>
                          </a:prstGeom>
                          <a:noFill/>
                          <a:ln>
                            <a:noFill/>
                          </a:ln>
                        </pic:spPr>
                      </pic:pic>
                    </a:graphicData>
                  </a:graphic>
                </wp:inline>
              </w:drawing>
            </w:r>
          </w:p>
          <w:p w14:paraId="19456F2B" w14:textId="15581578" w:rsidR="005A0A01" w:rsidRDefault="005A0A01" w:rsidP="00E50650">
            <w:pPr>
              <w:pStyle w:val="Caption"/>
              <w:jc w:val="center"/>
            </w:pPr>
            <w:r>
              <w:t>Figure 11. Pessimistic Model Iteration 11</w:t>
            </w:r>
          </w:p>
        </w:tc>
        <w:tc>
          <w:tcPr>
            <w:tcW w:w="4675" w:type="dxa"/>
          </w:tcPr>
          <w:p w14:paraId="17C6946C" w14:textId="77777777" w:rsidR="005A0A01" w:rsidRDefault="005A0A01" w:rsidP="00E50650">
            <w:pPr>
              <w:ind w:firstLine="0"/>
              <w:jc w:val="center"/>
            </w:pPr>
            <w:r>
              <w:rPr>
                <w:noProof/>
              </w:rPr>
              <w:drawing>
                <wp:inline distT="0" distB="0" distL="0" distR="0" wp14:anchorId="014E0A87" wp14:editId="05EBF9E4">
                  <wp:extent cx="2786719" cy="6668219"/>
                  <wp:effectExtent l="0" t="0" r="0" b="0"/>
                  <wp:docPr id="175715983" name="Picture 17571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5983" name="Picture 17571598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790675" cy="6677686"/>
                          </a:xfrm>
                          <a:prstGeom prst="rect">
                            <a:avLst/>
                          </a:prstGeom>
                          <a:noFill/>
                          <a:ln>
                            <a:noFill/>
                          </a:ln>
                        </pic:spPr>
                      </pic:pic>
                    </a:graphicData>
                  </a:graphic>
                </wp:inline>
              </w:drawing>
            </w:r>
          </w:p>
          <w:p w14:paraId="3838B7DF" w14:textId="779C36EC" w:rsidR="005A0A01" w:rsidRDefault="005A0A01" w:rsidP="00E50650">
            <w:pPr>
              <w:pStyle w:val="Caption"/>
              <w:jc w:val="center"/>
            </w:pPr>
            <w:r>
              <w:t>Figure 12. Pessimistic Model Iteration 12</w:t>
            </w:r>
          </w:p>
        </w:tc>
      </w:tr>
    </w:tbl>
    <w:p w14:paraId="645E04BA" w14:textId="3984F444" w:rsidR="009365A2" w:rsidRDefault="00DB47A6" w:rsidP="00BA79AA">
      <w:r>
        <w:t>Then I removed home_ownership 2 and revol_bal from the next 2 iterations. The R</w:t>
      </w:r>
      <w:r>
        <w:rPr>
          <w:vertAlign w:val="superscript"/>
        </w:rPr>
        <w:t>2</w:t>
      </w:r>
      <w:r>
        <w:rPr>
          <w:vertAlign w:val="subscript"/>
        </w:rPr>
        <w:t xml:space="preserve"> </w:t>
      </w:r>
      <w:r>
        <w:t>and R</w:t>
      </w:r>
      <w:r>
        <w:rPr>
          <w:vertAlign w:val="superscript"/>
        </w:rPr>
        <w:t>2</w:t>
      </w:r>
      <w:r>
        <w:t xml:space="preserve"> Adjusted didn’t change much in all these iterations.</w:t>
      </w:r>
    </w:p>
    <w:p w14:paraId="3C9BBA62" w14:textId="77777777" w:rsidR="009365A2" w:rsidRDefault="009365A2">
      <w:pPr>
        <w:spacing w:after="160" w:line="259" w:lineRule="auto"/>
        <w:ind w:firstLine="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5"/>
        <w:gridCol w:w="4545"/>
      </w:tblGrid>
      <w:tr w:rsidR="009365A2" w14:paraId="6A41EAE7" w14:textId="77777777" w:rsidTr="00E50650">
        <w:tc>
          <w:tcPr>
            <w:tcW w:w="4675" w:type="dxa"/>
          </w:tcPr>
          <w:p w14:paraId="3D4A07BC" w14:textId="77777777" w:rsidR="009365A2" w:rsidRDefault="009365A2" w:rsidP="00E50650">
            <w:pPr>
              <w:ind w:firstLine="0"/>
              <w:jc w:val="center"/>
            </w:pPr>
            <w:r>
              <w:rPr>
                <w:noProof/>
              </w:rPr>
              <w:lastRenderedPageBreak/>
              <w:drawing>
                <wp:inline distT="0" distB="0" distL="0" distR="0" wp14:anchorId="7DDD9C38" wp14:editId="20144651">
                  <wp:extent cx="2977640" cy="6952890"/>
                  <wp:effectExtent l="0" t="0" r="0" b="635"/>
                  <wp:docPr id="193741661" name="Picture 19374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1661" name="Picture 19374166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80677" cy="6959982"/>
                          </a:xfrm>
                          <a:prstGeom prst="rect">
                            <a:avLst/>
                          </a:prstGeom>
                          <a:noFill/>
                          <a:ln>
                            <a:noFill/>
                          </a:ln>
                        </pic:spPr>
                      </pic:pic>
                    </a:graphicData>
                  </a:graphic>
                </wp:inline>
              </w:drawing>
            </w:r>
          </w:p>
          <w:p w14:paraId="5C1791BC" w14:textId="7FAAC013" w:rsidR="009365A2" w:rsidRDefault="009365A2" w:rsidP="00E50650">
            <w:pPr>
              <w:pStyle w:val="Caption"/>
              <w:jc w:val="center"/>
            </w:pPr>
            <w:r>
              <w:t>Figure 1</w:t>
            </w:r>
            <w:r w:rsidR="004349E4">
              <w:t>3</w:t>
            </w:r>
            <w:r>
              <w:t>. Pessimistic Model Iteration 1</w:t>
            </w:r>
            <w:r w:rsidR="004349E4">
              <w:t>3</w:t>
            </w:r>
          </w:p>
        </w:tc>
        <w:tc>
          <w:tcPr>
            <w:tcW w:w="4675" w:type="dxa"/>
          </w:tcPr>
          <w:p w14:paraId="0F3EBC5B" w14:textId="77777777" w:rsidR="009365A2" w:rsidRDefault="009365A2" w:rsidP="00E50650">
            <w:pPr>
              <w:ind w:firstLine="0"/>
              <w:jc w:val="center"/>
            </w:pPr>
            <w:r>
              <w:rPr>
                <w:noProof/>
              </w:rPr>
              <w:drawing>
                <wp:inline distT="0" distB="0" distL="0" distR="0" wp14:anchorId="73E1A60C" wp14:editId="058B23C6">
                  <wp:extent cx="2304475" cy="6952615"/>
                  <wp:effectExtent l="0" t="0" r="635" b="635"/>
                  <wp:docPr id="2020651118" name="Picture 202065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51118" name="Picture 2020651118"/>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307443" cy="6961570"/>
                          </a:xfrm>
                          <a:prstGeom prst="rect">
                            <a:avLst/>
                          </a:prstGeom>
                          <a:noFill/>
                          <a:ln>
                            <a:noFill/>
                          </a:ln>
                        </pic:spPr>
                      </pic:pic>
                    </a:graphicData>
                  </a:graphic>
                </wp:inline>
              </w:drawing>
            </w:r>
          </w:p>
          <w:p w14:paraId="74CCA77A" w14:textId="1AA7B346" w:rsidR="009365A2" w:rsidRDefault="009365A2" w:rsidP="00E50650">
            <w:pPr>
              <w:pStyle w:val="Caption"/>
              <w:jc w:val="center"/>
            </w:pPr>
            <w:r>
              <w:t xml:space="preserve">Figure </w:t>
            </w:r>
            <w:r w:rsidR="004349E4">
              <w:t>14</w:t>
            </w:r>
            <w:r>
              <w:t xml:space="preserve">. Pessimistic Model Iteration </w:t>
            </w:r>
            <w:r w:rsidR="004349E4">
              <w:t>14</w:t>
            </w:r>
          </w:p>
        </w:tc>
      </w:tr>
    </w:tbl>
    <w:p w14:paraId="154CAC91" w14:textId="7EDE2E4B" w:rsidR="00C523A7" w:rsidRDefault="00047EC2" w:rsidP="00BA79AA">
      <w:r>
        <w:t xml:space="preserve">From model 13 I removed </w:t>
      </w:r>
      <w:r w:rsidR="00A52267">
        <w:t>delinq_2yrs</w:t>
      </w:r>
      <w:r w:rsidR="000769F8">
        <w:t xml:space="preserve"> and from </w:t>
      </w:r>
      <w:r w:rsidR="00123641">
        <w:t xml:space="preserve">iteration 14 I removed addr_state_region which was a variable I created to put all the states in their region. </w:t>
      </w:r>
      <w:r w:rsidR="000556FC">
        <w:t>But the p-value for some of the states was higher than 0.05.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556FC" w14:paraId="642CBD27" w14:textId="77777777" w:rsidTr="00E50650">
        <w:tc>
          <w:tcPr>
            <w:tcW w:w="4675" w:type="dxa"/>
          </w:tcPr>
          <w:p w14:paraId="6867DAD7" w14:textId="77777777" w:rsidR="000556FC" w:rsidRDefault="000556FC" w:rsidP="00E50650">
            <w:pPr>
              <w:ind w:firstLine="0"/>
              <w:jc w:val="center"/>
            </w:pPr>
            <w:r>
              <w:rPr>
                <w:noProof/>
              </w:rPr>
              <w:lastRenderedPageBreak/>
              <w:drawing>
                <wp:inline distT="0" distB="0" distL="0" distR="0" wp14:anchorId="23615B89" wp14:editId="447B500E">
                  <wp:extent cx="2518913" cy="7166903"/>
                  <wp:effectExtent l="0" t="0" r="0" b="0"/>
                  <wp:docPr id="1679805470" name="Picture 167980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05470" name="Picture 167980547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525917" cy="7186832"/>
                          </a:xfrm>
                          <a:prstGeom prst="rect">
                            <a:avLst/>
                          </a:prstGeom>
                          <a:noFill/>
                          <a:ln>
                            <a:noFill/>
                          </a:ln>
                        </pic:spPr>
                      </pic:pic>
                    </a:graphicData>
                  </a:graphic>
                </wp:inline>
              </w:drawing>
            </w:r>
          </w:p>
          <w:p w14:paraId="73434F08" w14:textId="57ACF785" w:rsidR="000556FC" w:rsidRDefault="000556FC" w:rsidP="00E50650">
            <w:pPr>
              <w:pStyle w:val="Caption"/>
              <w:jc w:val="center"/>
            </w:pPr>
            <w:r>
              <w:t>Figure 15. Pessimistic Model Iteration 15</w:t>
            </w:r>
          </w:p>
        </w:tc>
        <w:tc>
          <w:tcPr>
            <w:tcW w:w="4675" w:type="dxa"/>
          </w:tcPr>
          <w:p w14:paraId="783BD971" w14:textId="77777777" w:rsidR="000556FC" w:rsidRDefault="000556FC" w:rsidP="00E50650">
            <w:pPr>
              <w:ind w:firstLine="0"/>
              <w:jc w:val="center"/>
            </w:pPr>
            <w:r>
              <w:rPr>
                <w:noProof/>
              </w:rPr>
              <w:drawing>
                <wp:inline distT="0" distB="0" distL="0" distR="0" wp14:anchorId="71E060AD" wp14:editId="5009AB59">
                  <wp:extent cx="2598006" cy="7166610"/>
                  <wp:effectExtent l="0" t="0" r="0" b="0"/>
                  <wp:docPr id="1833232238" name="Picture 183323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32238" name="Picture 183323223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602047" cy="7177758"/>
                          </a:xfrm>
                          <a:prstGeom prst="rect">
                            <a:avLst/>
                          </a:prstGeom>
                          <a:noFill/>
                          <a:ln>
                            <a:noFill/>
                          </a:ln>
                        </pic:spPr>
                      </pic:pic>
                    </a:graphicData>
                  </a:graphic>
                </wp:inline>
              </w:drawing>
            </w:r>
          </w:p>
          <w:p w14:paraId="2B11C7DA" w14:textId="24B911B1" w:rsidR="000556FC" w:rsidRDefault="000556FC" w:rsidP="00E50650">
            <w:pPr>
              <w:pStyle w:val="Caption"/>
              <w:jc w:val="center"/>
            </w:pPr>
            <w:r>
              <w:t>Figure 16. Pessimistic Model Iteration 16</w:t>
            </w:r>
          </w:p>
        </w:tc>
      </w:tr>
    </w:tbl>
    <w:p w14:paraId="7FBBF30B" w14:textId="3DF7D43F" w:rsidR="000556FC" w:rsidRDefault="00AC1889" w:rsidP="00BA79AA">
      <w:r>
        <w:t xml:space="preserve">In iteration 15, </w:t>
      </w:r>
      <w:r w:rsidR="008E3C87">
        <w:t>is the iteration after removing addr_state_region</w:t>
      </w:r>
      <w:r w:rsidR="00267E8C">
        <w:t xml:space="preserve">. </w:t>
      </w:r>
      <w:r w:rsidR="00705E30">
        <w:t xml:space="preserve">Here, </w:t>
      </w:r>
      <w:r w:rsidR="00147607">
        <w:t xml:space="preserve">The p-value was below 0.05 for all and </w:t>
      </w:r>
      <w:r w:rsidR="00705E30">
        <w:t xml:space="preserve">I checked the </w:t>
      </w:r>
      <w:r w:rsidR="00971906">
        <w:t xml:space="preserve">VIF and the VIF for earliest_credit_line was the highest in all </w:t>
      </w:r>
      <w:r w:rsidR="00372A23">
        <w:t xml:space="preserve">(10361203). So, I decided to remove it from the model. </w:t>
      </w:r>
      <w:r w:rsidR="00B25BA4">
        <w:t>In iteration 16, the vif was highest for Last_payment_date.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25BA4" w14:paraId="0DFBA00C" w14:textId="77777777" w:rsidTr="00E50650">
        <w:tc>
          <w:tcPr>
            <w:tcW w:w="4675" w:type="dxa"/>
          </w:tcPr>
          <w:p w14:paraId="07810A8E" w14:textId="77777777" w:rsidR="00B25BA4" w:rsidRDefault="00B25BA4" w:rsidP="00E50650">
            <w:pPr>
              <w:ind w:firstLine="0"/>
              <w:jc w:val="center"/>
            </w:pPr>
            <w:r>
              <w:rPr>
                <w:noProof/>
              </w:rPr>
              <w:lastRenderedPageBreak/>
              <w:drawing>
                <wp:inline distT="0" distB="0" distL="0" distR="0" wp14:anchorId="0937B75E" wp14:editId="303C3628">
                  <wp:extent cx="2525917" cy="6748665"/>
                  <wp:effectExtent l="0" t="0" r="8255" b="0"/>
                  <wp:docPr id="1084151564" name="Picture 108415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51564" name="Picture 108415156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525917" cy="6748665"/>
                          </a:xfrm>
                          <a:prstGeom prst="rect">
                            <a:avLst/>
                          </a:prstGeom>
                          <a:noFill/>
                          <a:ln>
                            <a:noFill/>
                          </a:ln>
                        </pic:spPr>
                      </pic:pic>
                    </a:graphicData>
                  </a:graphic>
                </wp:inline>
              </w:drawing>
            </w:r>
          </w:p>
          <w:p w14:paraId="7C7E8C93" w14:textId="1AA84B73" w:rsidR="00B25BA4" w:rsidRDefault="00B25BA4" w:rsidP="00E50650">
            <w:pPr>
              <w:pStyle w:val="Caption"/>
              <w:jc w:val="center"/>
            </w:pPr>
            <w:r>
              <w:t>Figure 17. Pessimistic Model Iteration 17</w:t>
            </w:r>
          </w:p>
        </w:tc>
        <w:tc>
          <w:tcPr>
            <w:tcW w:w="4675" w:type="dxa"/>
          </w:tcPr>
          <w:p w14:paraId="1DE3DCF0" w14:textId="77777777" w:rsidR="00B25BA4" w:rsidRDefault="00B25BA4" w:rsidP="00E50650">
            <w:pPr>
              <w:ind w:firstLine="0"/>
              <w:jc w:val="center"/>
            </w:pPr>
            <w:r>
              <w:rPr>
                <w:noProof/>
              </w:rPr>
              <w:drawing>
                <wp:inline distT="0" distB="0" distL="0" distR="0" wp14:anchorId="5489EB91" wp14:editId="39849D0F">
                  <wp:extent cx="2602047" cy="6726379"/>
                  <wp:effectExtent l="0" t="0" r="8255" b="0"/>
                  <wp:docPr id="501847060" name="Picture 50184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7060" name="Picture 501847060"/>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602047" cy="6726379"/>
                          </a:xfrm>
                          <a:prstGeom prst="rect">
                            <a:avLst/>
                          </a:prstGeom>
                          <a:noFill/>
                          <a:ln>
                            <a:noFill/>
                          </a:ln>
                        </pic:spPr>
                      </pic:pic>
                    </a:graphicData>
                  </a:graphic>
                </wp:inline>
              </w:drawing>
            </w:r>
          </w:p>
          <w:p w14:paraId="499FAEA4" w14:textId="79029C53" w:rsidR="00B25BA4" w:rsidRDefault="00B25BA4" w:rsidP="00E50650">
            <w:pPr>
              <w:pStyle w:val="Caption"/>
              <w:jc w:val="center"/>
            </w:pPr>
            <w:r>
              <w:t>Figure 18. Pessimistic Model Iteration 18</w:t>
            </w:r>
          </w:p>
        </w:tc>
      </w:tr>
    </w:tbl>
    <w:p w14:paraId="0974487C" w14:textId="05D0573E" w:rsidR="00B25BA4" w:rsidRDefault="00B25BA4" w:rsidP="00BA79AA">
      <w:r>
        <w:t xml:space="preserve">From iteration 16, I removed </w:t>
      </w:r>
      <w:r w:rsidR="00446477">
        <w:t xml:space="preserve">the </w:t>
      </w:r>
      <w:r>
        <w:t>Last payment date,</w:t>
      </w:r>
      <w:r w:rsidR="00446477">
        <w:t xml:space="preserve"> and </w:t>
      </w:r>
      <w:r w:rsidR="00052430">
        <w:t xml:space="preserve">the major </w:t>
      </w:r>
      <w:r w:rsidR="001933BA">
        <w:t>high VIFs reduced drastically</w:t>
      </w:r>
      <w:r w:rsidR="00E23841">
        <w:t xml:space="preserve">. </w:t>
      </w:r>
      <w:r w:rsidR="00921A3F">
        <w:t>The R</w:t>
      </w:r>
      <w:r w:rsidR="00921A3F">
        <w:rPr>
          <w:vertAlign w:val="superscript"/>
        </w:rPr>
        <w:t xml:space="preserve">2 </w:t>
      </w:r>
      <w:r w:rsidR="00921A3F">
        <w:t xml:space="preserve">and </w:t>
      </w:r>
      <w:r w:rsidR="00E52329">
        <w:t>R</w:t>
      </w:r>
      <w:r w:rsidR="00E52329">
        <w:rPr>
          <w:vertAlign w:val="superscript"/>
        </w:rPr>
        <w:t>2</w:t>
      </w:r>
      <w:r w:rsidR="00E52329">
        <w:t xml:space="preserve"> Adj. didn’t change much</w:t>
      </w:r>
      <w:r w:rsidR="00394BC1">
        <w:t xml:space="preserve">. From iteration </w:t>
      </w:r>
      <w:r w:rsidR="0084471C">
        <w:t xml:space="preserve">17, I could see that the </w:t>
      </w:r>
      <w:r w:rsidR="00E52C9F">
        <w:t>VIF for funded_amnt was highest. So in iteration 18, I removed the funded amount.</w:t>
      </w:r>
      <w:r w:rsidR="00FD3FC5">
        <w:t xml:space="preserve"> As I removed the </w:t>
      </w:r>
      <w:r w:rsidR="00E1642E">
        <w:t xml:space="preserve">funded_amnt, the VIFs for others changed significantly.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1642E" w14:paraId="72433AED" w14:textId="77777777" w:rsidTr="00E50650">
        <w:tc>
          <w:tcPr>
            <w:tcW w:w="4675" w:type="dxa"/>
          </w:tcPr>
          <w:p w14:paraId="6C838F98" w14:textId="77777777" w:rsidR="00E1642E" w:rsidRDefault="00E1642E" w:rsidP="00E50650">
            <w:pPr>
              <w:ind w:firstLine="0"/>
              <w:jc w:val="center"/>
            </w:pPr>
            <w:r>
              <w:rPr>
                <w:noProof/>
              </w:rPr>
              <w:lastRenderedPageBreak/>
              <w:drawing>
                <wp:inline distT="0" distB="0" distL="0" distR="0" wp14:anchorId="18387868" wp14:editId="3E51059A">
                  <wp:extent cx="2525917" cy="6310496"/>
                  <wp:effectExtent l="0" t="0" r="8255" b="0"/>
                  <wp:docPr id="1235356034" name="Picture 123535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6034" name="Picture 123535603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525917" cy="6310496"/>
                          </a:xfrm>
                          <a:prstGeom prst="rect">
                            <a:avLst/>
                          </a:prstGeom>
                          <a:noFill/>
                          <a:ln>
                            <a:noFill/>
                          </a:ln>
                        </pic:spPr>
                      </pic:pic>
                    </a:graphicData>
                  </a:graphic>
                </wp:inline>
              </w:drawing>
            </w:r>
          </w:p>
          <w:p w14:paraId="0E28ABAA" w14:textId="24C7D4A7" w:rsidR="00E1642E" w:rsidRDefault="00E1642E" w:rsidP="00E50650">
            <w:pPr>
              <w:pStyle w:val="Caption"/>
              <w:jc w:val="center"/>
            </w:pPr>
            <w:r>
              <w:t>Figure 19. Pessimistic Model Iteration 19</w:t>
            </w:r>
          </w:p>
        </w:tc>
        <w:tc>
          <w:tcPr>
            <w:tcW w:w="4675" w:type="dxa"/>
          </w:tcPr>
          <w:p w14:paraId="494E57EC" w14:textId="77777777" w:rsidR="00E1642E" w:rsidRDefault="00E1642E" w:rsidP="00E50650">
            <w:pPr>
              <w:ind w:firstLine="0"/>
              <w:jc w:val="center"/>
            </w:pPr>
            <w:r>
              <w:rPr>
                <w:noProof/>
              </w:rPr>
              <w:drawing>
                <wp:inline distT="0" distB="0" distL="0" distR="0" wp14:anchorId="65ED5DF4" wp14:editId="7D2820A9">
                  <wp:extent cx="2602047" cy="6275004"/>
                  <wp:effectExtent l="0" t="0" r="8255" b="0"/>
                  <wp:docPr id="1450386101" name="Picture 145038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86101" name="Picture 145038610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602047" cy="6275004"/>
                          </a:xfrm>
                          <a:prstGeom prst="rect">
                            <a:avLst/>
                          </a:prstGeom>
                          <a:noFill/>
                          <a:ln>
                            <a:noFill/>
                          </a:ln>
                        </pic:spPr>
                      </pic:pic>
                    </a:graphicData>
                  </a:graphic>
                </wp:inline>
              </w:drawing>
            </w:r>
          </w:p>
          <w:p w14:paraId="5D8FD74B" w14:textId="18CF12E2" w:rsidR="00E1642E" w:rsidRDefault="00E1642E" w:rsidP="00E50650">
            <w:pPr>
              <w:pStyle w:val="Caption"/>
              <w:jc w:val="center"/>
            </w:pPr>
            <w:r>
              <w:t>Figure 20. Pessimistic Model Iteration 20</w:t>
            </w:r>
          </w:p>
        </w:tc>
      </w:tr>
    </w:tbl>
    <w:p w14:paraId="009B9A85" w14:textId="35E8E530" w:rsidR="00E1642E" w:rsidRDefault="001F12C9" w:rsidP="00BA79AA">
      <w:r>
        <w:t xml:space="preserve">From iteration 18, after removing </w:t>
      </w:r>
      <w:r w:rsidR="002652CD">
        <w:t>funded_amnt, the p-value for few variables again increased to more than 0.05. So, I removed the one with highest p</w:t>
      </w:r>
      <w:r w:rsidR="00515FEC">
        <w:t xml:space="preserve">-value and lowest </w:t>
      </w:r>
      <w:r w:rsidR="002C1FE8">
        <w:t>log-worth</w:t>
      </w:r>
      <w:r w:rsidR="00D63B24">
        <w:t xml:space="preserve"> (inq_last_6mths). </w:t>
      </w:r>
      <w:r w:rsidR="00005A73">
        <w:t>From iteration 19, I removed issue_date as it has the lowest log-worth and again the p-value was more than 0.05</w:t>
      </w:r>
      <w:r w:rsidR="002F7F49">
        <w:t xml:space="preserve">. </w:t>
      </w:r>
      <w:r w:rsidR="00B249E6">
        <w:t xml:space="preserve">After removing issue_date, the p-value for </w:t>
      </w:r>
      <w:r w:rsidR="006A32A6">
        <w:t xml:space="preserve">grade_num changed to 0.1147. So, I had to remove it in next iteration.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76B50" w14:paraId="19A339E7" w14:textId="77777777" w:rsidTr="00E50650">
        <w:tc>
          <w:tcPr>
            <w:tcW w:w="4675" w:type="dxa"/>
          </w:tcPr>
          <w:p w14:paraId="161658D8" w14:textId="77777777" w:rsidR="00D76B50" w:rsidRDefault="00D76B50" w:rsidP="00E50650">
            <w:pPr>
              <w:ind w:firstLine="0"/>
              <w:jc w:val="center"/>
            </w:pPr>
            <w:r>
              <w:rPr>
                <w:noProof/>
              </w:rPr>
              <w:lastRenderedPageBreak/>
              <w:drawing>
                <wp:inline distT="0" distB="0" distL="0" distR="0" wp14:anchorId="25F101C0" wp14:editId="52ACAD44">
                  <wp:extent cx="2525917" cy="5872326"/>
                  <wp:effectExtent l="0" t="0" r="8255" b="0"/>
                  <wp:docPr id="255674726" name="Picture 25567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74726" name="Picture 25567472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525917" cy="5872326"/>
                          </a:xfrm>
                          <a:prstGeom prst="rect">
                            <a:avLst/>
                          </a:prstGeom>
                          <a:noFill/>
                          <a:ln>
                            <a:noFill/>
                          </a:ln>
                        </pic:spPr>
                      </pic:pic>
                    </a:graphicData>
                  </a:graphic>
                </wp:inline>
              </w:drawing>
            </w:r>
          </w:p>
          <w:p w14:paraId="725B206C" w14:textId="28878905" w:rsidR="00D76B50" w:rsidRDefault="00D76B50" w:rsidP="00E50650">
            <w:pPr>
              <w:pStyle w:val="Caption"/>
              <w:jc w:val="center"/>
            </w:pPr>
            <w:r>
              <w:t xml:space="preserve">Figure </w:t>
            </w:r>
            <w:r w:rsidR="00C67A93">
              <w:t>21</w:t>
            </w:r>
            <w:r>
              <w:t xml:space="preserve">. Pessimistic Model Iteration </w:t>
            </w:r>
            <w:r w:rsidR="00C67A93">
              <w:t>21</w:t>
            </w:r>
          </w:p>
        </w:tc>
        <w:tc>
          <w:tcPr>
            <w:tcW w:w="4675" w:type="dxa"/>
          </w:tcPr>
          <w:p w14:paraId="2CF7B3CA" w14:textId="77777777" w:rsidR="00D76B50" w:rsidRDefault="00D76B50" w:rsidP="00E50650">
            <w:pPr>
              <w:ind w:firstLine="0"/>
              <w:jc w:val="center"/>
            </w:pPr>
            <w:r>
              <w:rPr>
                <w:noProof/>
              </w:rPr>
              <w:drawing>
                <wp:inline distT="0" distB="0" distL="0" distR="0" wp14:anchorId="1B187DF5" wp14:editId="0F233963">
                  <wp:extent cx="2493941" cy="5874335"/>
                  <wp:effectExtent l="0" t="0" r="1905" b="0"/>
                  <wp:docPr id="2042036359" name="Picture 2042036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36359" name="Picture 2042036359"/>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493941" cy="5874335"/>
                          </a:xfrm>
                          <a:prstGeom prst="rect">
                            <a:avLst/>
                          </a:prstGeom>
                          <a:noFill/>
                          <a:ln>
                            <a:noFill/>
                          </a:ln>
                        </pic:spPr>
                      </pic:pic>
                    </a:graphicData>
                  </a:graphic>
                </wp:inline>
              </w:drawing>
            </w:r>
          </w:p>
          <w:p w14:paraId="35B91D3B" w14:textId="7C7AA07E" w:rsidR="00D76B50" w:rsidRDefault="00D76B50" w:rsidP="00E50650">
            <w:pPr>
              <w:pStyle w:val="Caption"/>
              <w:jc w:val="center"/>
            </w:pPr>
            <w:r>
              <w:t xml:space="preserve">Figure </w:t>
            </w:r>
            <w:r w:rsidR="00C67A93">
              <w:t>22</w:t>
            </w:r>
            <w:r>
              <w:t xml:space="preserve">. Pessimistic Model Iteration </w:t>
            </w:r>
            <w:r w:rsidR="00C67A93">
              <w:t>22</w:t>
            </w:r>
          </w:p>
        </w:tc>
      </w:tr>
    </w:tbl>
    <w:p w14:paraId="3FBB78CE" w14:textId="5C7B09D1" w:rsidR="00D76B50" w:rsidRDefault="00C64664" w:rsidP="00BA79AA">
      <w:r>
        <w:t xml:space="preserve">In iteration 21, the </w:t>
      </w:r>
      <w:r w:rsidR="00AA2587">
        <w:t>p-value for mths_since_last_record Or Mean if Missing was at 0.0504</w:t>
      </w:r>
      <w:r w:rsidR="00DE53C0">
        <w:t xml:space="preserve">. So, I decided to keep it as in the Effect Tests it was </w:t>
      </w:r>
      <w:r w:rsidR="000401EB">
        <w:t xml:space="preserve">way under 0.05. The VIF was higher for installment and </w:t>
      </w:r>
      <w:r w:rsidR="00145F43">
        <w:t xml:space="preserve">total_pymnt. So, from iteration 21, I removed </w:t>
      </w:r>
      <w:r w:rsidR="00EB161B">
        <w:t xml:space="preserve">total_payment as it had the highest VIF. Finally, I have a final model at iteration 22 for pessimistic </w:t>
      </w:r>
      <w:r w:rsidR="00A03E94">
        <w:t xml:space="preserve">rate of return. All the </w:t>
      </w:r>
      <w:r w:rsidR="00AF436E">
        <w:t>-p-values are VIFs are under the limit we set for the model. R</w:t>
      </w:r>
      <w:r w:rsidR="00AF436E">
        <w:rPr>
          <w:vertAlign w:val="superscript"/>
        </w:rPr>
        <w:t xml:space="preserve">2 </w:t>
      </w:r>
      <w:r w:rsidR="00082836">
        <w:t>at</w:t>
      </w:r>
      <w:r w:rsidR="00AF436E">
        <w:rPr>
          <w:vertAlign w:val="subscript"/>
        </w:rPr>
        <w:t xml:space="preserve"> </w:t>
      </w:r>
      <w:r w:rsidR="00AF436E">
        <w:t xml:space="preserve">the first model was </w:t>
      </w:r>
      <w:r w:rsidR="00082836">
        <w:t>0.8602</w:t>
      </w:r>
      <w:r w:rsidR="00511A7E">
        <w:t>97 and Adj R</w:t>
      </w:r>
      <w:r w:rsidR="00511A7E">
        <w:rPr>
          <w:vertAlign w:val="superscript"/>
        </w:rPr>
        <w:t xml:space="preserve">2 </w:t>
      </w:r>
      <w:r w:rsidR="00511A7E">
        <w:t>was 860203</w:t>
      </w:r>
      <w:r w:rsidR="008528BB">
        <w:t xml:space="preserve"> and the RMSE was 0.02</w:t>
      </w:r>
      <w:r w:rsidR="00AF4AE9">
        <w:t>8692</w:t>
      </w:r>
      <w:r w:rsidR="0067298A">
        <w:t>. For the final model, R</w:t>
      </w:r>
      <w:r w:rsidR="0067298A">
        <w:rPr>
          <w:vertAlign w:val="superscript"/>
        </w:rPr>
        <w:t>2</w:t>
      </w:r>
      <w:r w:rsidR="0067298A">
        <w:t xml:space="preserve"> is at 0.84672 and Adj R</w:t>
      </w:r>
      <w:r w:rsidR="0067298A">
        <w:rPr>
          <w:vertAlign w:val="superscript"/>
        </w:rPr>
        <w:t>2</w:t>
      </w:r>
      <w:r w:rsidR="0067298A">
        <w:t xml:space="preserve"> is at </w:t>
      </w:r>
      <w:r w:rsidR="008528BB">
        <w:t>0.846696</w:t>
      </w:r>
      <w:r w:rsidR="00AF4AE9">
        <w:t xml:space="preserve"> and the RMSE was 0.028692</w:t>
      </w:r>
      <w:r w:rsidR="008528BB">
        <w:t xml:space="preserve">. </w:t>
      </w:r>
      <w:r w:rsidR="00082836">
        <w:t xml:space="preserve"> </w:t>
      </w:r>
    </w:p>
    <w:p w14:paraId="335DCF4A" w14:textId="77777777" w:rsidR="00AF4AE9" w:rsidRDefault="00AF4AE9" w:rsidP="00BA79AA"/>
    <w:p w14:paraId="0468EAC0" w14:textId="619F88E2" w:rsidR="00AF4AE9" w:rsidRDefault="008D6487" w:rsidP="008D6487">
      <w:pPr>
        <w:pStyle w:val="Heading2"/>
        <w:numPr>
          <w:ilvl w:val="0"/>
          <w:numId w:val="9"/>
        </w:numPr>
      </w:pPr>
      <w:bookmarkStart w:id="5" w:name="_Toc146468717"/>
      <w:r>
        <w:lastRenderedPageBreak/>
        <w:t>Optimistic Model</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73103" w14:paraId="718A4956" w14:textId="77777777" w:rsidTr="00E50650">
        <w:tc>
          <w:tcPr>
            <w:tcW w:w="4675" w:type="dxa"/>
          </w:tcPr>
          <w:p w14:paraId="55A9CAF4" w14:textId="77777777" w:rsidR="00E73103" w:rsidRDefault="00E73103" w:rsidP="00E50650">
            <w:pPr>
              <w:ind w:firstLine="0"/>
              <w:jc w:val="center"/>
            </w:pPr>
            <w:r>
              <w:rPr>
                <w:noProof/>
              </w:rPr>
              <w:drawing>
                <wp:inline distT="0" distB="0" distL="0" distR="0" wp14:anchorId="612C5A5B" wp14:editId="6522DD28">
                  <wp:extent cx="2167797" cy="6569751"/>
                  <wp:effectExtent l="0" t="0" r="4445" b="2540"/>
                  <wp:docPr id="479052792" name="Picture 47905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52792" name="Picture 47905279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167797" cy="6569751"/>
                          </a:xfrm>
                          <a:prstGeom prst="rect">
                            <a:avLst/>
                          </a:prstGeom>
                          <a:noFill/>
                          <a:ln>
                            <a:noFill/>
                          </a:ln>
                        </pic:spPr>
                      </pic:pic>
                    </a:graphicData>
                  </a:graphic>
                </wp:inline>
              </w:drawing>
            </w:r>
          </w:p>
          <w:p w14:paraId="6DDBC369" w14:textId="75D22CF6" w:rsidR="00E73103" w:rsidRDefault="00E73103" w:rsidP="00E50650">
            <w:pPr>
              <w:pStyle w:val="Caption"/>
              <w:jc w:val="center"/>
            </w:pPr>
            <w:r>
              <w:t>Figure 23. Optimistic Model Iteration 1</w:t>
            </w:r>
          </w:p>
        </w:tc>
        <w:tc>
          <w:tcPr>
            <w:tcW w:w="4675" w:type="dxa"/>
          </w:tcPr>
          <w:p w14:paraId="22E48C02" w14:textId="77777777" w:rsidR="00E73103" w:rsidRDefault="00E73103" w:rsidP="00E50650">
            <w:pPr>
              <w:ind w:firstLine="0"/>
              <w:jc w:val="center"/>
            </w:pPr>
            <w:r>
              <w:rPr>
                <w:noProof/>
              </w:rPr>
              <w:drawing>
                <wp:inline distT="0" distB="0" distL="0" distR="0" wp14:anchorId="1629D4CF" wp14:editId="7338CD24">
                  <wp:extent cx="2199599" cy="6602537"/>
                  <wp:effectExtent l="0" t="0" r="0" b="0"/>
                  <wp:docPr id="970661007" name="Picture 97066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61007" name="Picture 97066100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199599" cy="6602537"/>
                          </a:xfrm>
                          <a:prstGeom prst="rect">
                            <a:avLst/>
                          </a:prstGeom>
                          <a:noFill/>
                          <a:ln>
                            <a:noFill/>
                          </a:ln>
                        </pic:spPr>
                      </pic:pic>
                    </a:graphicData>
                  </a:graphic>
                </wp:inline>
              </w:drawing>
            </w:r>
          </w:p>
          <w:p w14:paraId="34DBDBC1" w14:textId="684F7BC3" w:rsidR="00E73103" w:rsidRDefault="00E73103" w:rsidP="00E50650">
            <w:pPr>
              <w:pStyle w:val="Caption"/>
              <w:jc w:val="center"/>
            </w:pPr>
            <w:r>
              <w:t>Figure 24. Optimistic Model Iteration 2</w:t>
            </w:r>
          </w:p>
        </w:tc>
      </w:tr>
    </w:tbl>
    <w:p w14:paraId="399DC063" w14:textId="4C06D8E5" w:rsidR="008570B7" w:rsidRDefault="002011ED" w:rsidP="00CD704A">
      <w:r>
        <w:t>The first model had a lot of variables w</w:t>
      </w:r>
      <w:r w:rsidR="00DC7AA4">
        <w:t>here p-value</w:t>
      </w:r>
      <w:r>
        <w:t xml:space="preserve"> w</w:t>
      </w:r>
      <w:r w:rsidR="00DC7AA4">
        <w:t>as</w:t>
      </w:r>
      <w:r>
        <w:t xml:space="preserve"> greater than </w:t>
      </w:r>
      <w:r w:rsidR="00DC7AA4">
        <w:t>0.05. I started</w:t>
      </w:r>
      <w:r w:rsidR="00BB311B">
        <w:t xml:space="preserve"> by</w:t>
      </w:r>
      <w:r w:rsidR="00DC7AA4">
        <w:t xml:space="preserve"> removing </w:t>
      </w:r>
      <w:r w:rsidR="00BB311B">
        <w:t xml:space="preserve">pymnt_plan as there was no data in the column. </w:t>
      </w:r>
      <w:r w:rsidR="00CD704A">
        <w:t>Then from 2</w:t>
      </w:r>
      <w:r w:rsidR="00CD704A" w:rsidRPr="00CD704A">
        <w:rPr>
          <w:vertAlign w:val="superscript"/>
        </w:rPr>
        <w:t>nd</w:t>
      </w:r>
      <w:r w:rsidR="00CD704A">
        <w:t xml:space="preserve"> iteration, I removed acc_now_delinq as it had the highest p-value in the model.</w:t>
      </w:r>
      <w:r w:rsidR="008570B7">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570B7" w14:paraId="5847F9FF" w14:textId="77777777" w:rsidTr="00E50650">
        <w:tc>
          <w:tcPr>
            <w:tcW w:w="4675" w:type="dxa"/>
          </w:tcPr>
          <w:p w14:paraId="73EA7173" w14:textId="77777777" w:rsidR="008570B7" w:rsidRDefault="008570B7" w:rsidP="00E50650">
            <w:pPr>
              <w:ind w:firstLine="0"/>
              <w:jc w:val="center"/>
            </w:pPr>
            <w:r>
              <w:rPr>
                <w:noProof/>
              </w:rPr>
              <w:lastRenderedPageBreak/>
              <w:drawing>
                <wp:inline distT="0" distB="0" distL="0" distR="0" wp14:anchorId="5C4E7EA8" wp14:editId="5E0EA766">
                  <wp:extent cx="2273164" cy="6691916"/>
                  <wp:effectExtent l="0" t="0" r="0" b="0"/>
                  <wp:docPr id="1394216878" name="Picture 139421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16878" name="Picture 1394216878"/>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273164" cy="6691916"/>
                          </a:xfrm>
                          <a:prstGeom prst="rect">
                            <a:avLst/>
                          </a:prstGeom>
                          <a:noFill/>
                          <a:ln>
                            <a:noFill/>
                          </a:ln>
                        </pic:spPr>
                      </pic:pic>
                    </a:graphicData>
                  </a:graphic>
                </wp:inline>
              </w:drawing>
            </w:r>
          </w:p>
          <w:p w14:paraId="040F40AB" w14:textId="617E7E92" w:rsidR="008570B7" w:rsidRDefault="008570B7" w:rsidP="00E50650">
            <w:pPr>
              <w:pStyle w:val="Caption"/>
              <w:jc w:val="center"/>
            </w:pPr>
            <w:r>
              <w:t>Figure 25. Optimistic Model Iteration 3</w:t>
            </w:r>
          </w:p>
        </w:tc>
        <w:tc>
          <w:tcPr>
            <w:tcW w:w="4675" w:type="dxa"/>
          </w:tcPr>
          <w:p w14:paraId="58308536" w14:textId="77777777" w:rsidR="008570B7" w:rsidRDefault="008570B7" w:rsidP="00E50650">
            <w:pPr>
              <w:ind w:firstLine="0"/>
              <w:jc w:val="center"/>
            </w:pPr>
            <w:r>
              <w:rPr>
                <w:noProof/>
              </w:rPr>
              <w:drawing>
                <wp:inline distT="0" distB="0" distL="0" distR="0" wp14:anchorId="0D04C79E" wp14:editId="50155946">
                  <wp:extent cx="2331534" cy="6661525"/>
                  <wp:effectExtent l="0" t="0" r="0" b="6350"/>
                  <wp:docPr id="733332749" name="Picture 73333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2749" name="Picture 73333274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331534" cy="6661525"/>
                          </a:xfrm>
                          <a:prstGeom prst="rect">
                            <a:avLst/>
                          </a:prstGeom>
                          <a:noFill/>
                          <a:ln>
                            <a:noFill/>
                          </a:ln>
                        </pic:spPr>
                      </pic:pic>
                    </a:graphicData>
                  </a:graphic>
                </wp:inline>
              </w:drawing>
            </w:r>
          </w:p>
          <w:p w14:paraId="58733F15" w14:textId="10C49DA5" w:rsidR="008570B7" w:rsidRDefault="008570B7" w:rsidP="00E50650">
            <w:pPr>
              <w:pStyle w:val="Caption"/>
              <w:jc w:val="center"/>
            </w:pPr>
            <w:r>
              <w:t>Figure 26. Optimistic Model Iteration 4</w:t>
            </w:r>
          </w:p>
        </w:tc>
      </w:tr>
    </w:tbl>
    <w:p w14:paraId="21C249F2" w14:textId="19DD0E6A" w:rsidR="008570B7" w:rsidRDefault="00CD704A" w:rsidP="00CD704A">
      <w:r>
        <w:t>The in 3</w:t>
      </w:r>
      <w:r w:rsidRPr="00CD704A">
        <w:rPr>
          <w:vertAlign w:val="superscript"/>
        </w:rPr>
        <w:t>rd</w:t>
      </w:r>
      <w:r>
        <w:t xml:space="preserve"> iteration, I removed verification status as the p-value was </w:t>
      </w:r>
      <w:r w:rsidR="00FD328E">
        <w:t>0.</w:t>
      </w:r>
      <w:r w:rsidR="0070201B">
        <w:t>75</w:t>
      </w:r>
      <w:r w:rsidR="00D97F8E">
        <w:t>905</w:t>
      </w:r>
      <w:r w:rsidR="00FD328E">
        <w:t xml:space="preserve"> and the log-worth was the</w:t>
      </w:r>
      <w:r w:rsidR="00C71507">
        <w:t xml:space="preserve"> least at 0.12</w:t>
      </w:r>
      <w:r w:rsidR="00D97F8E">
        <w:t>0</w:t>
      </w:r>
      <w:r w:rsidR="00C71507">
        <w:t>. Then we got our 4</w:t>
      </w:r>
      <w:r w:rsidR="00C71507" w:rsidRPr="00C71507">
        <w:rPr>
          <w:vertAlign w:val="superscript"/>
        </w:rPr>
        <w:t>th</w:t>
      </w:r>
      <w:r w:rsidR="00C71507">
        <w:t xml:space="preserve"> iteration. </w:t>
      </w:r>
      <w:r w:rsidR="008F2E7F">
        <w:t xml:space="preserve">The VIF for </w:t>
      </w:r>
      <w:r w:rsidR="00AE7C57">
        <w:t xml:space="preserve">earlies_cr_line was highest, so I removed it to check if it allows me to keep more variables in at the final model.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570B7" w14:paraId="70ACE37E" w14:textId="77777777" w:rsidTr="00E50650">
        <w:tc>
          <w:tcPr>
            <w:tcW w:w="4675" w:type="dxa"/>
          </w:tcPr>
          <w:p w14:paraId="359B7C04" w14:textId="77777777" w:rsidR="008570B7" w:rsidRDefault="008570B7" w:rsidP="00E50650">
            <w:pPr>
              <w:ind w:firstLine="0"/>
              <w:jc w:val="center"/>
            </w:pPr>
            <w:r>
              <w:rPr>
                <w:noProof/>
              </w:rPr>
              <w:lastRenderedPageBreak/>
              <w:drawing>
                <wp:inline distT="0" distB="0" distL="0" distR="0" wp14:anchorId="33A03F0E" wp14:editId="5E00FF82">
                  <wp:extent cx="2455987" cy="6875092"/>
                  <wp:effectExtent l="0" t="0" r="1905" b="2540"/>
                  <wp:docPr id="1357036820" name="Picture 135703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36820" name="Picture 13570368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455987" cy="6875092"/>
                          </a:xfrm>
                          <a:prstGeom prst="rect">
                            <a:avLst/>
                          </a:prstGeom>
                          <a:noFill/>
                          <a:ln>
                            <a:noFill/>
                          </a:ln>
                        </pic:spPr>
                      </pic:pic>
                    </a:graphicData>
                  </a:graphic>
                </wp:inline>
              </w:drawing>
            </w:r>
          </w:p>
          <w:p w14:paraId="28F17AA6" w14:textId="02A1FBD5" w:rsidR="008570B7" w:rsidRDefault="008570B7" w:rsidP="00E50650">
            <w:pPr>
              <w:pStyle w:val="Caption"/>
              <w:jc w:val="center"/>
            </w:pPr>
            <w:r>
              <w:t>Figure 2</w:t>
            </w:r>
            <w:r w:rsidR="008A2158">
              <w:t>7</w:t>
            </w:r>
            <w:r>
              <w:t xml:space="preserve">. Optimistic Model Iteration </w:t>
            </w:r>
            <w:r w:rsidR="008A2158">
              <w:t>5</w:t>
            </w:r>
          </w:p>
        </w:tc>
        <w:tc>
          <w:tcPr>
            <w:tcW w:w="4675" w:type="dxa"/>
          </w:tcPr>
          <w:p w14:paraId="52FAF9EF" w14:textId="77777777" w:rsidR="008570B7" w:rsidRDefault="008570B7" w:rsidP="00E50650">
            <w:pPr>
              <w:ind w:firstLine="0"/>
              <w:jc w:val="center"/>
            </w:pPr>
            <w:r>
              <w:rPr>
                <w:noProof/>
              </w:rPr>
              <w:drawing>
                <wp:inline distT="0" distB="0" distL="0" distR="0" wp14:anchorId="7B8368F2" wp14:editId="648BE3D9">
                  <wp:extent cx="2498737" cy="6850278"/>
                  <wp:effectExtent l="0" t="0" r="0" b="8255"/>
                  <wp:docPr id="1358501988" name="Picture 135850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1988" name="Picture 135850198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498737" cy="6850278"/>
                          </a:xfrm>
                          <a:prstGeom prst="rect">
                            <a:avLst/>
                          </a:prstGeom>
                          <a:noFill/>
                          <a:ln>
                            <a:noFill/>
                          </a:ln>
                        </pic:spPr>
                      </pic:pic>
                    </a:graphicData>
                  </a:graphic>
                </wp:inline>
              </w:drawing>
            </w:r>
          </w:p>
          <w:p w14:paraId="0153388B" w14:textId="07F7C95B" w:rsidR="008570B7" w:rsidRDefault="008570B7" w:rsidP="00E50650">
            <w:pPr>
              <w:pStyle w:val="Caption"/>
              <w:jc w:val="center"/>
            </w:pPr>
            <w:r>
              <w:t>Figure 2</w:t>
            </w:r>
            <w:r w:rsidR="008A2158">
              <w:t>8</w:t>
            </w:r>
            <w:r>
              <w:t xml:space="preserve">. Optimistic Model Iteration </w:t>
            </w:r>
            <w:r w:rsidR="008A2158">
              <w:t>6</w:t>
            </w:r>
          </w:p>
        </w:tc>
      </w:tr>
    </w:tbl>
    <w:p w14:paraId="141E40EB" w14:textId="05E18F6D" w:rsidR="008A2158" w:rsidRDefault="00D808BD" w:rsidP="00181439">
      <w:r>
        <w:t>In 5</w:t>
      </w:r>
      <w:r w:rsidRPr="00D808BD">
        <w:rPr>
          <w:vertAlign w:val="superscript"/>
        </w:rPr>
        <w:t>th</w:t>
      </w:r>
      <w:r>
        <w:t xml:space="preserve"> iteration, I</w:t>
      </w:r>
      <w:r w:rsidR="00F739CA">
        <w:t xml:space="preserve"> removed Last_payment_date </w:t>
      </w:r>
      <w:r w:rsidR="000C482E">
        <w:t>as it had the highest VIF.</w:t>
      </w:r>
      <w:r w:rsidR="00F93C3C">
        <w:t xml:space="preserve"> Then in </w:t>
      </w:r>
      <w:r w:rsidR="00932935">
        <w:t>6</w:t>
      </w:r>
      <w:r w:rsidR="00F93C3C" w:rsidRPr="00F93C3C">
        <w:rPr>
          <w:vertAlign w:val="superscript"/>
        </w:rPr>
        <w:t>th</w:t>
      </w:r>
      <w:r w:rsidR="00F93C3C">
        <w:t xml:space="preserve"> iteration I removed </w:t>
      </w:r>
      <w:r w:rsidR="004E7AAC">
        <w:t xml:space="preserve">inq_last_6mths as it had the lowest log-worth and highest p-value at </w:t>
      </w:r>
      <w:r w:rsidR="00181439">
        <w:t>0.</w:t>
      </w:r>
      <w:r w:rsidR="00441DEA">
        <w:t>8</w:t>
      </w:r>
      <w:r w:rsidR="00181439">
        <w:t>0</w:t>
      </w:r>
      <w:r w:rsidR="00441DEA">
        <w:t>558</w:t>
      </w:r>
      <w:r w:rsidR="00181439">
        <w:t>. Which is significantly higher than 0.05.</w:t>
      </w:r>
      <w:r w:rsidR="008A2158">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A2158" w14:paraId="14B480C9" w14:textId="77777777" w:rsidTr="00E50650">
        <w:tc>
          <w:tcPr>
            <w:tcW w:w="4675" w:type="dxa"/>
          </w:tcPr>
          <w:p w14:paraId="67AD27FF" w14:textId="77777777" w:rsidR="008A2158" w:rsidRDefault="008A2158" w:rsidP="00E50650">
            <w:pPr>
              <w:ind w:firstLine="0"/>
              <w:jc w:val="center"/>
            </w:pPr>
            <w:r>
              <w:rPr>
                <w:noProof/>
              </w:rPr>
              <w:lastRenderedPageBreak/>
              <w:drawing>
                <wp:inline distT="0" distB="0" distL="0" distR="0" wp14:anchorId="6BBD5737" wp14:editId="220A274A">
                  <wp:extent cx="2611057" cy="7007225"/>
                  <wp:effectExtent l="0" t="0" r="0" b="3175"/>
                  <wp:docPr id="1719593461" name="Picture 171959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93461" name="Picture 171959346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617423" cy="7024310"/>
                          </a:xfrm>
                          <a:prstGeom prst="rect">
                            <a:avLst/>
                          </a:prstGeom>
                          <a:noFill/>
                          <a:ln>
                            <a:noFill/>
                          </a:ln>
                        </pic:spPr>
                      </pic:pic>
                    </a:graphicData>
                  </a:graphic>
                </wp:inline>
              </w:drawing>
            </w:r>
          </w:p>
          <w:p w14:paraId="78E45D6A" w14:textId="608757C6" w:rsidR="008A2158" w:rsidRDefault="008A2158" w:rsidP="00E50650">
            <w:pPr>
              <w:pStyle w:val="Caption"/>
              <w:jc w:val="center"/>
            </w:pPr>
            <w:r>
              <w:t>Figure 29. Optimistic Model Iteration 7</w:t>
            </w:r>
          </w:p>
        </w:tc>
        <w:tc>
          <w:tcPr>
            <w:tcW w:w="4675" w:type="dxa"/>
          </w:tcPr>
          <w:p w14:paraId="6BE0AE68" w14:textId="77777777" w:rsidR="008A2158" w:rsidRDefault="008A2158" w:rsidP="00E50650">
            <w:pPr>
              <w:ind w:firstLine="0"/>
              <w:jc w:val="center"/>
            </w:pPr>
            <w:r>
              <w:rPr>
                <w:noProof/>
              </w:rPr>
              <w:drawing>
                <wp:inline distT="0" distB="0" distL="0" distR="0" wp14:anchorId="5E7724C6" wp14:editId="2B5D8DCA">
                  <wp:extent cx="2675413" cy="7025236"/>
                  <wp:effectExtent l="0" t="0" r="0" b="4445"/>
                  <wp:docPr id="901059309" name="Picture 90105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59309" name="Picture 90105930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675413" cy="7025236"/>
                          </a:xfrm>
                          <a:prstGeom prst="rect">
                            <a:avLst/>
                          </a:prstGeom>
                          <a:noFill/>
                          <a:ln>
                            <a:noFill/>
                          </a:ln>
                        </pic:spPr>
                      </pic:pic>
                    </a:graphicData>
                  </a:graphic>
                </wp:inline>
              </w:drawing>
            </w:r>
          </w:p>
          <w:p w14:paraId="258FB236" w14:textId="34F61EF8" w:rsidR="008A2158" w:rsidRDefault="008A2158" w:rsidP="00E50650">
            <w:pPr>
              <w:pStyle w:val="Caption"/>
              <w:jc w:val="center"/>
            </w:pPr>
            <w:r>
              <w:t>Figure 30. Optimistic Model Iteration 8</w:t>
            </w:r>
          </w:p>
        </w:tc>
      </w:tr>
    </w:tbl>
    <w:p w14:paraId="1752F7C4" w14:textId="6447C5C0" w:rsidR="008A2158" w:rsidRDefault="00181439" w:rsidP="008D6487">
      <w:r>
        <w:t xml:space="preserve">From iteration 7, I removed </w:t>
      </w:r>
      <w:r w:rsidR="004E1BE8">
        <w:t>open_acc as it had the highest p-value of 0.</w:t>
      </w:r>
      <w:r w:rsidR="0092088D">
        <w:t>5</w:t>
      </w:r>
      <w:r w:rsidR="004E1BE8">
        <w:t>8</w:t>
      </w:r>
      <w:r w:rsidR="0092088D">
        <w:t>054</w:t>
      </w:r>
      <w:r w:rsidR="004E1BE8">
        <w:t xml:space="preserve"> and </w:t>
      </w:r>
      <w:r w:rsidR="007171ED">
        <w:t>lowest log-worth of 0.</w:t>
      </w:r>
      <w:r w:rsidR="0092088D">
        <w:t>236</w:t>
      </w:r>
      <w:r w:rsidR="007171ED">
        <w:t xml:space="preserve">. Then in iteration 8, I removed revol_bal for the same reason. </w:t>
      </w:r>
    </w:p>
    <w:p w14:paraId="6E754ABC" w14:textId="77777777" w:rsidR="008A2158" w:rsidRDefault="008A2158">
      <w:pPr>
        <w:spacing w:after="160" w:line="259" w:lineRule="auto"/>
        <w:ind w:firstLine="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A2158" w14:paraId="478F97ED" w14:textId="77777777" w:rsidTr="00E50650">
        <w:tc>
          <w:tcPr>
            <w:tcW w:w="4675" w:type="dxa"/>
          </w:tcPr>
          <w:p w14:paraId="24C10E34" w14:textId="77777777" w:rsidR="008A2158" w:rsidRDefault="008A2158" w:rsidP="00E50650">
            <w:pPr>
              <w:ind w:firstLine="0"/>
              <w:jc w:val="center"/>
            </w:pPr>
            <w:r>
              <w:rPr>
                <w:noProof/>
              </w:rPr>
              <w:lastRenderedPageBreak/>
              <w:drawing>
                <wp:inline distT="0" distB="0" distL="0" distR="0" wp14:anchorId="6AC42D3F" wp14:editId="70744E48">
                  <wp:extent cx="2556513" cy="6565194"/>
                  <wp:effectExtent l="0" t="0" r="0" b="7620"/>
                  <wp:docPr id="2067847983" name="Picture 206784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47983" name="Picture 206784798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556513" cy="6565194"/>
                          </a:xfrm>
                          <a:prstGeom prst="rect">
                            <a:avLst/>
                          </a:prstGeom>
                          <a:noFill/>
                          <a:ln>
                            <a:noFill/>
                          </a:ln>
                        </pic:spPr>
                      </pic:pic>
                    </a:graphicData>
                  </a:graphic>
                </wp:inline>
              </w:drawing>
            </w:r>
          </w:p>
          <w:p w14:paraId="1D4A96C4" w14:textId="044709E6" w:rsidR="008A2158" w:rsidRDefault="008A2158" w:rsidP="00E50650">
            <w:pPr>
              <w:pStyle w:val="Caption"/>
              <w:jc w:val="center"/>
            </w:pPr>
            <w:r>
              <w:t>Figure 31. Optimistic Model Iteration 9</w:t>
            </w:r>
          </w:p>
        </w:tc>
        <w:tc>
          <w:tcPr>
            <w:tcW w:w="4675" w:type="dxa"/>
          </w:tcPr>
          <w:p w14:paraId="5186A7AE" w14:textId="77777777" w:rsidR="008A2158" w:rsidRDefault="008A2158" w:rsidP="00E50650">
            <w:pPr>
              <w:ind w:firstLine="0"/>
              <w:jc w:val="center"/>
            </w:pPr>
            <w:r>
              <w:rPr>
                <w:noProof/>
              </w:rPr>
              <w:drawing>
                <wp:inline distT="0" distB="0" distL="0" distR="0" wp14:anchorId="0015EA5F" wp14:editId="557FBCB8">
                  <wp:extent cx="2646267" cy="6566162"/>
                  <wp:effectExtent l="0" t="0" r="1905" b="6350"/>
                  <wp:docPr id="610871483" name="Picture 61087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71483" name="Picture 61087148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646267" cy="6566162"/>
                          </a:xfrm>
                          <a:prstGeom prst="rect">
                            <a:avLst/>
                          </a:prstGeom>
                          <a:noFill/>
                          <a:ln>
                            <a:noFill/>
                          </a:ln>
                        </pic:spPr>
                      </pic:pic>
                    </a:graphicData>
                  </a:graphic>
                </wp:inline>
              </w:drawing>
            </w:r>
          </w:p>
          <w:p w14:paraId="35DBAD2E" w14:textId="78514A96" w:rsidR="008A2158" w:rsidRDefault="008A2158" w:rsidP="00E50650">
            <w:pPr>
              <w:pStyle w:val="Caption"/>
              <w:jc w:val="center"/>
            </w:pPr>
            <w:r>
              <w:t>Figure 32. Optimistic Model Iteration 10</w:t>
            </w:r>
          </w:p>
        </w:tc>
      </w:tr>
    </w:tbl>
    <w:p w14:paraId="080D9BC8" w14:textId="4E959627" w:rsidR="006320D2" w:rsidRDefault="007171ED" w:rsidP="007171ED">
      <w:r>
        <w:t>From the 9</w:t>
      </w:r>
      <w:r w:rsidRPr="007171ED">
        <w:rPr>
          <w:vertAlign w:val="superscript"/>
        </w:rPr>
        <w:t>th</w:t>
      </w:r>
      <w:r>
        <w:t xml:space="preserve"> iteration, </w:t>
      </w:r>
      <w:r w:rsidR="004E7FD5">
        <w:t xml:space="preserve">the home_ownership_2 had the highest p-value so I decided to remove it from the model. </w:t>
      </w:r>
      <w:r w:rsidR="00600232">
        <w:t>10</w:t>
      </w:r>
      <w:r w:rsidR="00600232" w:rsidRPr="00600232">
        <w:rPr>
          <w:vertAlign w:val="superscript"/>
        </w:rPr>
        <w:t>th</w:t>
      </w:r>
      <w:r w:rsidR="00600232">
        <w:t xml:space="preserve"> iteration had the purpos_2 variable with the lowerst log_worth and the p-value was higher than 0.05. So, I removed it from the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753"/>
      </w:tblGrid>
      <w:tr w:rsidR="006320D2" w14:paraId="6EAE6387" w14:textId="77777777" w:rsidTr="00E50650">
        <w:tc>
          <w:tcPr>
            <w:tcW w:w="4675" w:type="dxa"/>
          </w:tcPr>
          <w:p w14:paraId="1D162B6D" w14:textId="77777777" w:rsidR="006320D2" w:rsidRDefault="006320D2" w:rsidP="00E50650">
            <w:pPr>
              <w:ind w:firstLine="0"/>
              <w:jc w:val="center"/>
            </w:pPr>
            <w:r>
              <w:rPr>
                <w:noProof/>
              </w:rPr>
              <w:lastRenderedPageBreak/>
              <w:drawing>
                <wp:inline distT="0" distB="0" distL="0" distR="0" wp14:anchorId="332D16F9" wp14:editId="1134B48A">
                  <wp:extent cx="2812211" cy="6652695"/>
                  <wp:effectExtent l="0" t="0" r="7620" b="0"/>
                  <wp:docPr id="501009758" name="Picture 50100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09758" name="Picture 501009758"/>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814571" cy="6658279"/>
                          </a:xfrm>
                          <a:prstGeom prst="rect">
                            <a:avLst/>
                          </a:prstGeom>
                          <a:noFill/>
                          <a:ln>
                            <a:noFill/>
                          </a:ln>
                        </pic:spPr>
                      </pic:pic>
                    </a:graphicData>
                  </a:graphic>
                </wp:inline>
              </w:drawing>
            </w:r>
          </w:p>
          <w:p w14:paraId="768CA500" w14:textId="334320F9" w:rsidR="006320D2" w:rsidRDefault="006320D2" w:rsidP="00E50650">
            <w:pPr>
              <w:pStyle w:val="Caption"/>
              <w:jc w:val="center"/>
            </w:pPr>
            <w:r>
              <w:t>Figure 33. Optimistic Model Iteration 11</w:t>
            </w:r>
          </w:p>
        </w:tc>
        <w:tc>
          <w:tcPr>
            <w:tcW w:w="4675" w:type="dxa"/>
          </w:tcPr>
          <w:p w14:paraId="0CA2D7E1" w14:textId="77777777" w:rsidR="006320D2" w:rsidRDefault="006320D2" w:rsidP="00E50650">
            <w:pPr>
              <w:ind w:firstLine="0"/>
              <w:jc w:val="center"/>
            </w:pPr>
            <w:r>
              <w:rPr>
                <w:noProof/>
              </w:rPr>
              <w:drawing>
                <wp:inline distT="0" distB="0" distL="0" distR="0" wp14:anchorId="4E4ED302" wp14:editId="044B9B9F">
                  <wp:extent cx="2881223" cy="6649352"/>
                  <wp:effectExtent l="0" t="0" r="0" b="0"/>
                  <wp:docPr id="1242673726" name="Picture 124267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73726" name="Picture 124267372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883994" cy="6655747"/>
                          </a:xfrm>
                          <a:prstGeom prst="rect">
                            <a:avLst/>
                          </a:prstGeom>
                          <a:noFill/>
                          <a:ln>
                            <a:noFill/>
                          </a:ln>
                        </pic:spPr>
                      </pic:pic>
                    </a:graphicData>
                  </a:graphic>
                </wp:inline>
              </w:drawing>
            </w:r>
          </w:p>
          <w:p w14:paraId="5E409559" w14:textId="1D7150D1" w:rsidR="006320D2" w:rsidRDefault="006320D2" w:rsidP="00E50650">
            <w:pPr>
              <w:pStyle w:val="Caption"/>
              <w:jc w:val="center"/>
            </w:pPr>
            <w:r>
              <w:t>Figure 34. Optimistic Model Iteration 12</w:t>
            </w:r>
          </w:p>
        </w:tc>
      </w:tr>
    </w:tbl>
    <w:p w14:paraId="2305421F" w14:textId="408FF6B2" w:rsidR="006320D2" w:rsidRDefault="003944F7" w:rsidP="003944F7">
      <w:r>
        <w:t xml:space="preserve">From the iteration 11, I removed </w:t>
      </w:r>
      <w:r w:rsidR="00BC4DDD">
        <w:t xml:space="preserve">pub_rec 2 </w:t>
      </w:r>
      <w:r w:rsidR="00AF6A9D">
        <w:t xml:space="preserve">as the VIF was higher than 4. </w:t>
      </w:r>
      <w:r w:rsidR="005B3522">
        <w:t xml:space="preserve">Then from the model iteration 12, I removed length_of_credit as it had the highest p-value.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776"/>
      </w:tblGrid>
      <w:tr w:rsidR="006320D2" w14:paraId="4202A1F0" w14:textId="77777777" w:rsidTr="00E50650">
        <w:tc>
          <w:tcPr>
            <w:tcW w:w="4675" w:type="dxa"/>
          </w:tcPr>
          <w:p w14:paraId="1BC66639" w14:textId="77777777" w:rsidR="006320D2" w:rsidRDefault="006320D2" w:rsidP="00E50650">
            <w:pPr>
              <w:ind w:firstLine="0"/>
              <w:jc w:val="center"/>
            </w:pPr>
            <w:r>
              <w:rPr>
                <w:noProof/>
              </w:rPr>
              <w:lastRenderedPageBreak/>
              <w:drawing>
                <wp:inline distT="0" distB="0" distL="0" distR="0" wp14:anchorId="7A0B4DA6" wp14:editId="3BB620C2">
                  <wp:extent cx="2820837" cy="6346883"/>
                  <wp:effectExtent l="0" t="0" r="0" b="0"/>
                  <wp:docPr id="381955446" name="Picture 3819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55446" name="Picture 38195544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821477" cy="6348323"/>
                          </a:xfrm>
                          <a:prstGeom prst="rect">
                            <a:avLst/>
                          </a:prstGeom>
                          <a:noFill/>
                          <a:ln>
                            <a:noFill/>
                          </a:ln>
                        </pic:spPr>
                      </pic:pic>
                    </a:graphicData>
                  </a:graphic>
                </wp:inline>
              </w:drawing>
            </w:r>
          </w:p>
          <w:p w14:paraId="254C4CB6" w14:textId="20DEAC72" w:rsidR="006320D2" w:rsidRDefault="006320D2" w:rsidP="00E50650">
            <w:pPr>
              <w:pStyle w:val="Caption"/>
              <w:jc w:val="center"/>
            </w:pPr>
            <w:r>
              <w:t>Figure 35. Optimistic Model Iteration 13</w:t>
            </w:r>
          </w:p>
        </w:tc>
        <w:tc>
          <w:tcPr>
            <w:tcW w:w="4675" w:type="dxa"/>
          </w:tcPr>
          <w:p w14:paraId="7B2797D6" w14:textId="77777777" w:rsidR="006320D2" w:rsidRDefault="006320D2" w:rsidP="00E50650">
            <w:pPr>
              <w:ind w:firstLine="0"/>
              <w:jc w:val="center"/>
            </w:pPr>
            <w:r>
              <w:rPr>
                <w:noProof/>
              </w:rPr>
              <w:drawing>
                <wp:inline distT="0" distB="0" distL="0" distR="0" wp14:anchorId="3428E9FE" wp14:editId="17328417">
                  <wp:extent cx="2895216" cy="6346825"/>
                  <wp:effectExtent l="0" t="0" r="635" b="0"/>
                  <wp:docPr id="542565290" name="Picture 54256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65290" name="Picture 54256529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896288" cy="6349175"/>
                          </a:xfrm>
                          <a:prstGeom prst="rect">
                            <a:avLst/>
                          </a:prstGeom>
                          <a:noFill/>
                          <a:ln>
                            <a:noFill/>
                          </a:ln>
                        </pic:spPr>
                      </pic:pic>
                    </a:graphicData>
                  </a:graphic>
                </wp:inline>
              </w:drawing>
            </w:r>
          </w:p>
          <w:p w14:paraId="38F8F603" w14:textId="6D361A4F" w:rsidR="006320D2" w:rsidRDefault="006320D2" w:rsidP="00E50650">
            <w:pPr>
              <w:pStyle w:val="Caption"/>
              <w:jc w:val="center"/>
            </w:pPr>
            <w:r>
              <w:t>Figure 36. Optimistic Model Iteration 14</w:t>
            </w:r>
          </w:p>
        </w:tc>
      </w:tr>
    </w:tbl>
    <w:p w14:paraId="434CADE2" w14:textId="53CB3B13" w:rsidR="006320D2" w:rsidRDefault="008020AF" w:rsidP="008020AF">
      <w:r>
        <w:t>From iteration 13</w:t>
      </w:r>
      <w:r w:rsidR="00F13621">
        <w:t xml:space="preserve">, I chose to remove annual_inc as it had the lowest log-worth and highest p-value. </w:t>
      </w:r>
      <w:r w:rsidR="003E5B7C">
        <w:t xml:space="preserve">In iteration 14, I </w:t>
      </w:r>
      <w:r w:rsidR="00F54A24">
        <w:t xml:space="preserve">had the revol_util &amp; MissingCoded variable which had the </w:t>
      </w:r>
      <w:r w:rsidR="00EE0C24">
        <w:t>p-value of 0.0</w:t>
      </w:r>
      <w:r w:rsidR="009E273A">
        <w:t>4</w:t>
      </w:r>
      <w:r w:rsidR="005476E9">
        <w:t>60</w:t>
      </w:r>
      <w:r w:rsidR="00B46741">
        <w:t>. So, I removed that variable.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1"/>
        <w:gridCol w:w="4839"/>
      </w:tblGrid>
      <w:tr w:rsidR="006320D2" w14:paraId="1071EFB1" w14:textId="77777777" w:rsidTr="00E50650">
        <w:tc>
          <w:tcPr>
            <w:tcW w:w="4675" w:type="dxa"/>
          </w:tcPr>
          <w:p w14:paraId="6FB7833A" w14:textId="77777777" w:rsidR="006320D2" w:rsidRDefault="006320D2" w:rsidP="00E50650">
            <w:pPr>
              <w:ind w:firstLine="0"/>
              <w:jc w:val="center"/>
            </w:pPr>
            <w:r>
              <w:rPr>
                <w:noProof/>
              </w:rPr>
              <w:lastRenderedPageBreak/>
              <w:drawing>
                <wp:inline distT="0" distB="0" distL="0" distR="0" wp14:anchorId="7E050654" wp14:editId="1614E26E">
                  <wp:extent cx="2963106" cy="6238648"/>
                  <wp:effectExtent l="0" t="0" r="8890" b="0"/>
                  <wp:docPr id="1317402943" name="Picture 131740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02943" name="Picture 131740294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963106" cy="6238648"/>
                          </a:xfrm>
                          <a:prstGeom prst="rect">
                            <a:avLst/>
                          </a:prstGeom>
                          <a:noFill/>
                          <a:ln>
                            <a:noFill/>
                          </a:ln>
                        </pic:spPr>
                      </pic:pic>
                    </a:graphicData>
                  </a:graphic>
                </wp:inline>
              </w:drawing>
            </w:r>
          </w:p>
          <w:p w14:paraId="6E3236E3" w14:textId="0EC721D5" w:rsidR="006320D2" w:rsidRDefault="006320D2" w:rsidP="00E50650">
            <w:pPr>
              <w:pStyle w:val="Caption"/>
              <w:jc w:val="center"/>
            </w:pPr>
            <w:r>
              <w:t>Figure 37. Optimistic Model Iteration 15</w:t>
            </w:r>
          </w:p>
        </w:tc>
        <w:tc>
          <w:tcPr>
            <w:tcW w:w="4675" w:type="dxa"/>
          </w:tcPr>
          <w:p w14:paraId="1770952F" w14:textId="77777777" w:rsidR="006320D2" w:rsidRDefault="006320D2" w:rsidP="00E50650">
            <w:pPr>
              <w:ind w:firstLine="0"/>
              <w:jc w:val="center"/>
            </w:pPr>
            <w:r>
              <w:rPr>
                <w:noProof/>
              </w:rPr>
              <w:drawing>
                <wp:inline distT="0" distB="0" distL="0" distR="0" wp14:anchorId="620BED85" wp14:editId="2AA197DB">
                  <wp:extent cx="3125771" cy="6219645"/>
                  <wp:effectExtent l="0" t="0" r="0" b="0"/>
                  <wp:docPr id="682413286" name="Picture 682413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13286" name="Picture 68241328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129835" cy="6227732"/>
                          </a:xfrm>
                          <a:prstGeom prst="rect">
                            <a:avLst/>
                          </a:prstGeom>
                          <a:noFill/>
                          <a:ln>
                            <a:noFill/>
                          </a:ln>
                        </pic:spPr>
                      </pic:pic>
                    </a:graphicData>
                  </a:graphic>
                </wp:inline>
              </w:drawing>
            </w:r>
          </w:p>
          <w:p w14:paraId="5517E325" w14:textId="57CEE3BF" w:rsidR="006320D2" w:rsidRDefault="006320D2" w:rsidP="00E50650">
            <w:pPr>
              <w:pStyle w:val="Caption"/>
              <w:jc w:val="center"/>
            </w:pPr>
            <w:r>
              <w:t>Figure 38. Optimistic Model Iteration 16</w:t>
            </w:r>
          </w:p>
        </w:tc>
      </w:tr>
    </w:tbl>
    <w:p w14:paraId="6B788AE9" w14:textId="2B5D6F5B" w:rsidR="006320D2" w:rsidRDefault="00B46741" w:rsidP="001B3AE3">
      <w:r>
        <w:t xml:space="preserve">From iteration 15, I chose to remove the </w:t>
      </w:r>
      <w:r w:rsidR="0034343B">
        <w:t xml:space="preserve">addr_state_region variable as the p-value of Northeast region was higher than expected 0.05. </w:t>
      </w:r>
      <w:r w:rsidR="00563557">
        <w:t>From the iteration 16, I removed mths_since_last_delinq</w:t>
      </w:r>
      <w:r w:rsidR="001B3AE3">
        <w:t>, since the p-value was higher for this variable.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6"/>
        <w:gridCol w:w="4054"/>
      </w:tblGrid>
      <w:tr w:rsidR="005C0789" w14:paraId="5F27DD4B" w14:textId="77777777" w:rsidTr="00E50650">
        <w:tc>
          <w:tcPr>
            <w:tcW w:w="4675" w:type="dxa"/>
          </w:tcPr>
          <w:p w14:paraId="011CB17F" w14:textId="77777777" w:rsidR="005C0789" w:rsidRDefault="005C0789" w:rsidP="00E50650">
            <w:pPr>
              <w:ind w:firstLine="0"/>
              <w:jc w:val="center"/>
            </w:pPr>
            <w:r>
              <w:rPr>
                <w:noProof/>
              </w:rPr>
              <w:lastRenderedPageBreak/>
              <w:drawing>
                <wp:inline distT="0" distB="0" distL="0" distR="0" wp14:anchorId="17616D6D" wp14:editId="68C58C0B">
                  <wp:extent cx="3304363" cy="6288405"/>
                  <wp:effectExtent l="0" t="0" r="0" b="0"/>
                  <wp:docPr id="272402978" name="Picture 27240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02978" name="Picture 27240297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307679" cy="6294716"/>
                          </a:xfrm>
                          <a:prstGeom prst="rect">
                            <a:avLst/>
                          </a:prstGeom>
                          <a:noFill/>
                          <a:ln>
                            <a:noFill/>
                          </a:ln>
                        </pic:spPr>
                      </pic:pic>
                    </a:graphicData>
                  </a:graphic>
                </wp:inline>
              </w:drawing>
            </w:r>
          </w:p>
          <w:p w14:paraId="44D20398" w14:textId="3EDF3065" w:rsidR="005C0789" w:rsidRDefault="005C0789" w:rsidP="00E50650">
            <w:pPr>
              <w:pStyle w:val="Caption"/>
              <w:jc w:val="center"/>
            </w:pPr>
            <w:r>
              <w:t>Figure 39. Optimistic Model Iteration 17</w:t>
            </w:r>
          </w:p>
        </w:tc>
        <w:tc>
          <w:tcPr>
            <w:tcW w:w="4675" w:type="dxa"/>
          </w:tcPr>
          <w:p w14:paraId="47E0A95F" w14:textId="77777777" w:rsidR="005C0789" w:rsidRDefault="005C0789" w:rsidP="00E50650">
            <w:pPr>
              <w:ind w:firstLine="0"/>
              <w:jc w:val="center"/>
            </w:pPr>
            <w:r>
              <w:rPr>
                <w:noProof/>
              </w:rPr>
              <w:drawing>
                <wp:inline distT="0" distB="0" distL="0" distR="0" wp14:anchorId="6098DCAF" wp14:editId="498EB5C3">
                  <wp:extent cx="2448107" cy="6288876"/>
                  <wp:effectExtent l="0" t="0" r="0" b="0"/>
                  <wp:docPr id="494290269" name="Picture 49429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0269" name="Picture 494290269"/>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448107" cy="6288876"/>
                          </a:xfrm>
                          <a:prstGeom prst="rect">
                            <a:avLst/>
                          </a:prstGeom>
                          <a:noFill/>
                          <a:ln>
                            <a:noFill/>
                          </a:ln>
                        </pic:spPr>
                      </pic:pic>
                    </a:graphicData>
                  </a:graphic>
                </wp:inline>
              </w:drawing>
            </w:r>
          </w:p>
          <w:p w14:paraId="10CE8DF0" w14:textId="0D2468D1" w:rsidR="005C0789" w:rsidRDefault="005C0789" w:rsidP="00E50650">
            <w:pPr>
              <w:pStyle w:val="Caption"/>
              <w:jc w:val="center"/>
            </w:pPr>
            <w:r>
              <w:t>Figure 40. Optimistic Model Iteration 18</w:t>
            </w:r>
          </w:p>
        </w:tc>
      </w:tr>
    </w:tbl>
    <w:p w14:paraId="715E04AB" w14:textId="385A39FF" w:rsidR="005337C7" w:rsidRDefault="00214D4A" w:rsidP="001B3AE3">
      <w:r>
        <w:t>I could see that in the iteration 17, the model still had a variable with p-value more than 0.05</w:t>
      </w:r>
      <w:r w:rsidR="00A32433">
        <w:t>, mths_since_last_record. So</w:t>
      </w:r>
      <w:r w:rsidR="00286815">
        <w:t>,</w:t>
      </w:r>
      <w:r w:rsidR="00A32433">
        <w:t xml:space="preserve"> I decided to remove the variable. From iteration 18, </w:t>
      </w:r>
      <w:r w:rsidR="00736A32">
        <w:t xml:space="preserve">I started looking at VIF again. </w:t>
      </w:r>
      <w:r w:rsidR="00A52768">
        <w:t>I removed Funded_amnt from iteration 18 as the VIF w</w:t>
      </w:r>
      <w:r w:rsidR="00286815">
        <w:t>as highest for that variable and it was more than the suggested VIF of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337C7" w14:paraId="26B7BBE5" w14:textId="77777777" w:rsidTr="00E50650">
        <w:tc>
          <w:tcPr>
            <w:tcW w:w="4675" w:type="dxa"/>
          </w:tcPr>
          <w:p w14:paraId="3EE5FAA0" w14:textId="77777777" w:rsidR="005337C7" w:rsidRDefault="005337C7" w:rsidP="00E50650">
            <w:pPr>
              <w:ind w:firstLine="0"/>
              <w:jc w:val="center"/>
            </w:pPr>
            <w:r>
              <w:rPr>
                <w:noProof/>
              </w:rPr>
              <w:lastRenderedPageBreak/>
              <w:drawing>
                <wp:inline distT="0" distB="0" distL="0" distR="0" wp14:anchorId="71B014EF" wp14:editId="1CA66D09">
                  <wp:extent cx="2415396" cy="5984479"/>
                  <wp:effectExtent l="0" t="0" r="4445" b="0"/>
                  <wp:docPr id="282029143" name="Picture 28202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29143" name="Picture 28202914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418345" cy="5991785"/>
                          </a:xfrm>
                          <a:prstGeom prst="rect">
                            <a:avLst/>
                          </a:prstGeom>
                          <a:noFill/>
                          <a:ln>
                            <a:noFill/>
                          </a:ln>
                        </pic:spPr>
                      </pic:pic>
                    </a:graphicData>
                  </a:graphic>
                </wp:inline>
              </w:drawing>
            </w:r>
          </w:p>
          <w:p w14:paraId="17CC9230" w14:textId="1491F84B" w:rsidR="005337C7" w:rsidRDefault="005337C7" w:rsidP="00E50650">
            <w:pPr>
              <w:pStyle w:val="Caption"/>
              <w:jc w:val="center"/>
            </w:pPr>
            <w:r>
              <w:t>Figure 41. Optimistic Model Iteration 19</w:t>
            </w:r>
          </w:p>
        </w:tc>
        <w:tc>
          <w:tcPr>
            <w:tcW w:w="4675" w:type="dxa"/>
          </w:tcPr>
          <w:p w14:paraId="1E10E88C" w14:textId="77777777" w:rsidR="005337C7" w:rsidRDefault="005337C7" w:rsidP="00E50650">
            <w:pPr>
              <w:ind w:firstLine="0"/>
              <w:jc w:val="center"/>
            </w:pPr>
            <w:r>
              <w:rPr>
                <w:noProof/>
              </w:rPr>
              <w:drawing>
                <wp:inline distT="0" distB="0" distL="0" distR="0" wp14:anchorId="6594C4BD" wp14:editId="7A7BDB34">
                  <wp:extent cx="2517247" cy="6007171"/>
                  <wp:effectExtent l="0" t="0" r="0" b="0"/>
                  <wp:docPr id="713465197" name="Picture 71346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65197" name="Picture 713465197"/>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517247" cy="6007171"/>
                          </a:xfrm>
                          <a:prstGeom prst="rect">
                            <a:avLst/>
                          </a:prstGeom>
                          <a:noFill/>
                          <a:ln>
                            <a:noFill/>
                          </a:ln>
                        </pic:spPr>
                      </pic:pic>
                    </a:graphicData>
                  </a:graphic>
                </wp:inline>
              </w:drawing>
            </w:r>
          </w:p>
          <w:p w14:paraId="09B603AD" w14:textId="79DFCBAC" w:rsidR="005337C7" w:rsidRDefault="005337C7" w:rsidP="00E50650">
            <w:pPr>
              <w:pStyle w:val="Caption"/>
              <w:jc w:val="center"/>
            </w:pPr>
            <w:r>
              <w:t>Figure 42. Optimistic Model Iteration 20</w:t>
            </w:r>
          </w:p>
        </w:tc>
      </w:tr>
    </w:tbl>
    <w:p w14:paraId="008640EE" w14:textId="7C953EF8" w:rsidR="00F153A4" w:rsidRDefault="00286815" w:rsidP="008D6487">
      <w:r>
        <w:t xml:space="preserve">After removing that variable from iteration 18, the </w:t>
      </w:r>
      <w:r w:rsidR="0080270C">
        <w:t>p-value for issue_d increased to 0.</w:t>
      </w:r>
      <w:r w:rsidR="007E4A62">
        <w:t>14168</w:t>
      </w:r>
      <w:r w:rsidR="009F4D4E">
        <w:t>. So, I removed that</w:t>
      </w:r>
      <w:r w:rsidR="00265224">
        <w:t xml:space="preserve"> and grade_num</w:t>
      </w:r>
      <w:r w:rsidR="009F4D4E">
        <w:t xml:space="preserve"> variable</w:t>
      </w:r>
      <w:r w:rsidR="00265224">
        <w:t>s</w:t>
      </w:r>
      <w:r w:rsidR="009F4D4E">
        <w:t xml:space="preserve"> from </w:t>
      </w:r>
      <w:r w:rsidR="007D6276">
        <w:t>iteration</w:t>
      </w:r>
      <w:r w:rsidR="009F4D4E">
        <w:t xml:space="preserve"> 19. From iteration 20, I chose to remove </w:t>
      </w:r>
      <w:r w:rsidR="007D6276">
        <w:t xml:space="preserve">the </w:t>
      </w:r>
      <w:r w:rsidR="00237DC8">
        <w:t xml:space="preserve">recovery as it had </w:t>
      </w:r>
      <w:r w:rsidR="00FC686A">
        <w:t xml:space="preserve">the highest </w:t>
      </w:r>
      <w:r w:rsidR="007D6276">
        <w:t>VIF</w:t>
      </w:r>
      <w:r w:rsidR="00062B33">
        <w:t>.</w:t>
      </w:r>
    </w:p>
    <w:p w14:paraId="13421C30" w14:textId="77777777" w:rsidR="00F153A4" w:rsidRDefault="00F153A4">
      <w:pPr>
        <w:spacing w:after="160" w:line="259" w:lineRule="auto"/>
        <w:ind w:firstLine="0"/>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746"/>
      </w:tblGrid>
      <w:tr w:rsidR="00F153A4" w14:paraId="45E2DDCA" w14:textId="77777777" w:rsidTr="00E50650">
        <w:tc>
          <w:tcPr>
            <w:tcW w:w="4675" w:type="dxa"/>
          </w:tcPr>
          <w:p w14:paraId="6A400A05" w14:textId="77777777" w:rsidR="00F153A4" w:rsidRDefault="00F153A4" w:rsidP="00E50650">
            <w:pPr>
              <w:ind w:firstLine="0"/>
              <w:jc w:val="center"/>
            </w:pPr>
            <w:r>
              <w:rPr>
                <w:noProof/>
              </w:rPr>
              <w:lastRenderedPageBreak/>
              <w:drawing>
                <wp:inline distT="0" distB="0" distL="0" distR="0" wp14:anchorId="2B636A3F" wp14:editId="35E859C8">
                  <wp:extent cx="2649472" cy="6080991"/>
                  <wp:effectExtent l="0" t="0" r="0" b="0"/>
                  <wp:docPr id="1835377736" name="Picture 183537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7736" name="Picture 1835377736"/>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649472" cy="6080991"/>
                          </a:xfrm>
                          <a:prstGeom prst="rect">
                            <a:avLst/>
                          </a:prstGeom>
                          <a:noFill/>
                          <a:ln>
                            <a:noFill/>
                          </a:ln>
                        </pic:spPr>
                      </pic:pic>
                    </a:graphicData>
                  </a:graphic>
                </wp:inline>
              </w:drawing>
            </w:r>
          </w:p>
          <w:p w14:paraId="35CD3E94" w14:textId="73DFD251" w:rsidR="00F153A4" w:rsidRDefault="00F153A4" w:rsidP="00E50650">
            <w:pPr>
              <w:pStyle w:val="Caption"/>
              <w:jc w:val="center"/>
            </w:pPr>
            <w:r>
              <w:t>Figure 43. Optimistic Model Iteration 21</w:t>
            </w:r>
          </w:p>
        </w:tc>
        <w:tc>
          <w:tcPr>
            <w:tcW w:w="4675" w:type="dxa"/>
          </w:tcPr>
          <w:p w14:paraId="1DE688A9" w14:textId="77777777" w:rsidR="00F153A4" w:rsidRDefault="00F153A4" w:rsidP="00E50650">
            <w:pPr>
              <w:ind w:firstLine="0"/>
              <w:jc w:val="center"/>
            </w:pPr>
            <w:r>
              <w:rPr>
                <w:noProof/>
              </w:rPr>
              <w:drawing>
                <wp:inline distT="0" distB="0" distL="0" distR="0" wp14:anchorId="4BC7A1AD" wp14:editId="35F8857C">
                  <wp:extent cx="2872596" cy="6068937"/>
                  <wp:effectExtent l="0" t="0" r="4445" b="8255"/>
                  <wp:docPr id="348585282" name="Picture 34858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85282" name="Picture 34858528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873604" cy="6071067"/>
                          </a:xfrm>
                          <a:prstGeom prst="rect">
                            <a:avLst/>
                          </a:prstGeom>
                          <a:noFill/>
                          <a:ln>
                            <a:noFill/>
                          </a:ln>
                        </pic:spPr>
                      </pic:pic>
                    </a:graphicData>
                  </a:graphic>
                </wp:inline>
              </w:drawing>
            </w:r>
          </w:p>
          <w:p w14:paraId="30158D84" w14:textId="14361723" w:rsidR="00F153A4" w:rsidRDefault="00F153A4" w:rsidP="00E50650">
            <w:pPr>
              <w:pStyle w:val="Caption"/>
              <w:jc w:val="center"/>
            </w:pPr>
            <w:r>
              <w:t>Figure 44. Optimistic Model Iteration 22</w:t>
            </w:r>
          </w:p>
        </w:tc>
      </w:tr>
    </w:tbl>
    <w:p w14:paraId="4FA44583" w14:textId="00A949A2" w:rsidR="00F153A4" w:rsidRDefault="004A064B" w:rsidP="008D6487">
      <w:r>
        <w:t xml:space="preserve">From iteration 21 we chose to remove </w:t>
      </w:r>
      <w:r w:rsidR="00C24E20">
        <w:t>total_payment as the VIF was 13.</w:t>
      </w:r>
      <w:r w:rsidR="00CC2C99">
        <w:t>9</w:t>
      </w:r>
      <w:r w:rsidR="004841CA">
        <w:t>4855</w:t>
      </w:r>
      <w:r w:rsidR="00CC2C99">
        <w:t xml:space="preserve"> for this variable which is greater than the standard VIF of 4. </w:t>
      </w:r>
      <w:r w:rsidR="004841CA">
        <w:t>After removing the last variable in iteration 21, the iteration 22 looked like an ideal model. All the VIFs are less than 4, all the p-values are less than 0.05.</w:t>
      </w:r>
    </w:p>
    <w:p w14:paraId="24DA8BAF" w14:textId="77777777" w:rsidR="00F153A4" w:rsidRDefault="00F153A4">
      <w:pPr>
        <w:spacing w:after="160" w:line="259" w:lineRule="auto"/>
        <w:ind w:firstLine="0"/>
      </w:pPr>
      <w:r>
        <w:br w:type="page"/>
      </w:r>
    </w:p>
    <w:p w14:paraId="0D5AC3F0" w14:textId="1B646BE9" w:rsidR="00E04EE9" w:rsidRDefault="00E83708" w:rsidP="00E83708">
      <w:pPr>
        <w:ind w:firstLine="0"/>
        <w:jc w:val="center"/>
      </w:pPr>
      <w:r>
        <w:rPr>
          <w:noProof/>
        </w:rPr>
        <w:lastRenderedPageBreak/>
        <w:drawing>
          <wp:inline distT="0" distB="0" distL="0" distR="0" wp14:anchorId="7009292F" wp14:editId="3B21DC00">
            <wp:extent cx="2617465" cy="6012611"/>
            <wp:effectExtent l="0" t="0" r="0" b="7620"/>
            <wp:docPr id="908502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21393" cy="6021634"/>
                    </a:xfrm>
                    <a:prstGeom prst="rect">
                      <a:avLst/>
                    </a:prstGeom>
                    <a:noFill/>
                    <a:ln>
                      <a:noFill/>
                    </a:ln>
                  </pic:spPr>
                </pic:pic>
              </a:graphicData>
            </a:graphic>
          </wp:inline>
        </w:drawing>
      </w:r>
    </w:p>
    <w:p w14:paraId="646684F0" w14:textId="7AFFA3BA" w:rsidR="00E83708" w:rsidRDefault="005D01F7" w:rsidP="00E83708">
      <w:pPr>
        <w:pStyle w:val="Caption"/>
        <w:jc w:val="center"/>
      </w:pPr>
      <w:r>
        <w:t xml:space="preserve">Figure 45. Optimistic Model </w:t>
      </w:r>
      <w:r w:rsidR="00054A5C">
        <w:t xml:space="preserve">(Final) </w:t>
      </w:r>
      <w:r>
        <w:t>Iteration 23</w:t>
      </w:r>
    </w:p>
    <w:p w14:paraId="2927641E" w14:textId="724DC222" w:rsidR="00FF55AA" w:rsidRDefault="00A874F6" w:rsidP="00194160">
      <w:r>
        <w:t xml:space="preserve">I wanted to check the relation of regions and optimistic rate of return. I added all 4 regions and finally </w:t>
      </w:r>
      <w:r w:rsidR="00EF7729">
        <w:t>concluded</w:t>
      </w:r>
      <w:r>
        <w:t xml:space="preserve"> that South and West </w:t>
      </w:r>
      <w:r w:rsidR="00EF7729">
        <w:t>fit</w:t>
      </w:r>
      <w:r>
        <w:t xml:space="preserve"> in with my model</w:t>
      </w:r>
      <w:r w:rsidR="00CF7294">
        <w:t xml:space="preserve"> and certainly these regions have a significant </w:t>
      </w:r>
      <w:r w:rsidR="003D6A49">
        <w:t>impact</w:t>
      </w:r>
      <w:r w:rsidR="00CF7294">
        <w:t xml:space="preserve"> on my model.</w:t>
      </w:r>
      <w:r w:rsidR="003D6A49">
        <w:t xml:space="preserve"> Finally, the model I initially started with </w:t>
      </w:r>
      <w:r w:rsidR="0070449A">
        <w:t>had the R</w:t>
      </w:r>
      <w:r w:rsidR="0070449A">
        <w:rPr>
          <w:vertAlign w:val="superscript"/>
        </w:rPr>
        <w:t xml:space="preserve">2 </w:t>
      </w:r>
      <w:r w:rsidR="0070449A">
        <w:t xml:space="preserve">of </w:t>
      </w:r>
      <w:r w:rsidR="00DE33BC">
        <w:t>0.8</w:t>
      </w:r>
      <w:r w:rsidR="004B5F39">
        <w:t>40466</w:t>
      </w:r>
      <w:r w:rsidR="00DE33BC">
        <w:t xml:space="preserve"> and in final model I have R</w:t>
      </w:r>
      <w:r w:rsidR="00DE33BC">
        <w:rPr>
          <w:vertAlign w:val="superscript"/>
        </w:rPr>
        <w:t>2</w:t>
      </w:r>
      <w:r w:rsidR="00DE33BC">
        <w:t xml:space="preserve"> of </w:t>
      </w:r>
      <w:r w:rsidR="00323E41">
        <w:t>0.81</w:t>
      </w:r>
      <w:r w:rsidR="00083607">
        <w:t>2184</w:t>
      </w:r>
      <w:r w:rsidR="00323E41">
        <w:t>.</w:t>
      </w:r>
      <w:r w:rsidR="00B8280B">
        <w:t xml:space="preserve"> </w:t>
      </w:r>
      <w:r w:rsidR="00194160">
        <w:t>RMSE was 0.035</w:t>
      </w:r>
      <w:r w:rsidR="00083607">
        <w:t>641</w:t>
      </w:r>
      <w:r w:rsidR="00EF7729">
        <w:t xml:space="preserve"> and 0.038</w:t>
      </w:r>
      <w:r w:rsidR="00083607">
        <w:t>667</w:t>
      </w:r>
      <w:r w:rsidR="00EF7729">
        <w:t xml:space="preserve"> for old and final model respectively. </w:t>
      </w:r>
      <w:r w:rsidR="00FF55AA">
        <w:br w:type="page"/>
      </w:r>
    </w:p>
    <w:p w14:paraId="3AE3CF53" w14:textId="64D9246E" w:rsidR="00021F6D" w:rsidRDefault="00021F6D" w:rsidP="00021F6D">
      <w:pPr>
        <w:pStyle w:val="Heading2"/>
        <w:numPr>
          <w:ilvl w:val="0"/>
          <w:numId w:val="9"/>
        </w:numPr>
      </w:pPr>
      <w:bookmarkStart w:id="6" w:name="_Toc146468718"/>
      <w:r>
        <w:lastRenderedPageBreak/>
        <w:t xml:space="preserve">Pessimistic Vs. Optimistic </w:t>
      </w:r>
      <w:r w:rsidR="00165EE3">
        <w:t xml:space="preserve">Final </w:t>
      </w:r>
      <w:r>
        <w:t>Model</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65EE3" w14:paraId="76ACB7CD" w14:textId="77777777" w:rsidTr="00E50650">
        <w:tc>
          <w:tcPr>
            <w:tcW w:w="4675" w:type="dxa"/>
          </w:tcPr>
          <w:p w14:paraId="1F086C4D" w14:textId="77777777" w:rsidR="00165EE3" w:rsidRDefault="00165EE3" w:rsidP="00E50650">
            <w:pPr>
              <w:ind w:firstLine="0"/>
              <w:jc w:val="center"/>
            </w:pPr>
            <w:r>
              <w:rPr>
                <w:noProof/>
              </w:rPr>
              <w:drawing>
                <wp:inline distT="0" distB="0" distL="0" distR="0" wp14:anchorId="5B143A31" wp14:editId="221CD516">
                  <wp:extent cx="2615671" cy="6080991"/>
                  <wp:effectExtent l="0" t="0" r="0" b="0"/>
                  <wp:docPr id="2046940373" name="Picture 204694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373" name="Picture 204694037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615671" cy="6080991"/>
                          </a:xfrm>
                          <a:prstGeom prst="rect">
                            <a:avLst/>
                          </a:prstGeom>
                          <a:noFill/>
                          <a:ln>
                            <a:noFill/>
                          </a:ln>
                        </pic:spPr>
                      </pic:pic>
                    </a:graphicData>
                  </a:graphic>
                </wp:inline>
              </w:drawing>
            </w:r>
          </w:p>
          <w:p w14:paraId="212F98D8" w14:textId="5DAF0474" w:rsidR="00165EE3" w:rsidRDefault="00165EE3" w:rsidP="00E50650">
            <w:pPr>
              <w:pStyle w:val="Caption"/>
              <w:jc w:val="center"/>
            </w:pPr>
            <w:r>
              <w:t xml:space="preserve">Figure </w:t>
            </w:r>
            <w:r w:rsidR="00EF7729">
              <w:t>46</w:t>
            </w:r>
            <w:r>
              <w:t>. Pessimistic Final Model</w:t>
            </w:r>
          </w:p>
        </w:tc>
        <w:tc>
          <w:tcPr>
            <w:tcW w:w="4675" w:type="dxa"/>
          </w:tcPr>
          <w:p w14:paraId="3A076C43" w14:textId="77777777" w:rsidR="00165EE3" w:rsidRDefault="00165EE3" w:rsidP="00E50650">
            <w:pPr>
              <w:ind w:firstLine="0"/>
              <w:jc w:val="center"/>
            </w:pPr>
            <w:r>
              <w:rPr>
                <w:noProof/>
              </w:rPr>
              <w:drawing>
                <wp:inline distT="0" distB="0" distL="0" distR="0" wp14:anchorId="2BDE94F0" wp14:editId="02EB8199">
                  <wp:extent cx="2655479" cy="6094777"/>
                  <wp:effectExtent l="0" t="0" r="0" b="1270"/>
                  <wp:docPr id="151702312" name="Picture 15170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312" name="Picture 15170231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655479" cy="6094777"/>
                          </a:xfrm>
                          <a:prstGeom prst="rect">
                            <a:avLst/>
                          </a:prstGeom>
                          <a:noFill/>
                          <a:ln>
                            <a:noFill/>
                          </a:ln>
                        </pic:spPr>
                      </pic:pic>
                    </a:graphicData>
                  </a:graphic>
                </wp:inline>
              </w:drawing>
            </w:r>
          </w:p>
          <w:p w14:paraId="49D11F5B" w14:textId="65309F22" w:rsidR="00165EE3" w:rsidRDefault="00165EE3" w:rsidP="00E50650">
            <w:pPr>
              <w:pStyle w:val="Caption"/>
              <w:jc w:val="center"/>
            </w:pPr>
            <w:r>
              <w:t xml:space="preserve">Figure </w:t>
            </w:r>
            <w:r w:rsidR="00EF7729">
              <w:t>47</w:t>
            </w:r>
            <w:r>
              <w:t>. Optimistic Final Model</w:t>
            </w:r>
          </w:p>
        </w:tc>
      </w:tr>
    </w:tbl>
    <w:p w14:paraId="774395A6" w14:textId="2190A9A0" w:rsidR="00994301" w:rsidRDefault="00640471" w:rsidP="00165EE3">
      <w:pPr>
        <w:ind w:firstLine="0"/>
      </w:pPr>
      <w:r>
        <w:t xml:space="preserve">I added South region back to the Pessimistic Final Model and the model was </w:t>
      </w:r>
      <w:r w:rsidR="003D32DC">
        <w:t xml:space="preserve">fit in all standards (0.05 p-value and VIF 4). </w:t>
      </w:r>
      <w:r w:rsidR="008A6862">
        <w:t xml:space="preserve">Other 3 regions </w:t>
      </w:r>
      <w:r w:rsidR="00F164A1">
        <w:t>were</w:t>
      </w:r>
      <w:r w:rsidR="008A6862">
        <w:t xml:space="preserve"> above 0.05 p-value for pessimistic. For the optimistic model, I got </w:t>
      </w:r>
      <w:r w:rsidR="006A204D">
        <w:t>South</w:t>
      </w:r>
      <w:r w:rsidR="008A6862">
        <w:t xml:space="preserve"> and West both </w:t>
      </w:r>
      <w:r w:rsidR="006A204D">
        <w:t xml:space="preserve">close to p-value or less than p-value. </w:t>
      </w:r>
      <w:r w:rsidR="007B3E9A">
        <w:t>In the final models, R</w:t>
      </w:r>
      <w:r w:rsidR="007B3E9A">
        <w:rPr>
          <w:vertAlign w:val="superscript"/>
        </w:rPr>
        <w:t xml:space="preserve">2 </w:t>
      </w:r>
      <w:r w:rsidR="00E666A7">
        <w:t>i</w:t>
      </w:r>
      <w:r w:rsidR="007B3E9A">
        <w:t xml:space="preserve">s </w:t>
      </w:r>
      <w:r w:rsidR="00E666A7">
        <w:t>0.846731 and 0.81</w:t>
      </w:r>
      <w:r w:rsidR="00A85344">
        <w:t>2184</w:t>
      </w:r>
      <w:r w:rsidR="00E666A7">
        <w:t xml:space="preserve"> for pessimistic and optimistic respectively. Adjusted R</w:t>
      </w:r>
      <w:r w:rsidR="00E666A7">
        <w:rPr>
          <w:vertAlign w:val="superscript"/>
        </w:rPr>
        <w:t xml:space="preserve">2 </w:t>
      </w:r>
      <w:r w:rsidR="00E666A7">
        <w:t xml:space="preserve">is </w:t>
      </w:r>
      <w:r w:rsidR="001F4565">
        <w:t>0.846706 and 0.81</w:t>
      </w:r>
      <w:r w:rsidR="00C02156">
        <w:t>2159</w:t>
      </w:r>
      <w:r w:rsidR="001F4565">
        <w:t xml:space="preserve"> for pessimistic and optimistic respectively. </w:t>
      </w:r>
      <w:r w:rsidR="00210E09">
        <w:t>RMSE is 0.028101 and 0.038</w:t>
      </w:r>
      <w:r w:rsidR="00C02156">
        <w:t>667</w:t>
      </w:r>
      <w:r w:rsidR="00210E09">
        <w:t xml:space="preserve"> for pessimistic and optimistic respectively. </w:t>
      </w:r>
      <w:r w:rsidR="00210E09">
        <w:lastRenderedPageBreak/>
        <w:t>The difference between</w:t>
      </w:r>
      <w:r w:rsidR="00924953">
        <w:t xml:space="preserve"> the R</w:t>
      </w:r>
      <w:r w:rsidR="00924953">
        <w:rPr>
          <w:vertAlign w:val="superscript"/>
        </w:rPr>
        <w:t>2</w:t>
      </w:r>
      <w:r w:rsidR="00924953">
        <w:t xml:space="preserve"> and Adjusted R</w:t>
      </w:r>
      <w:r w:rsidR="00924953">
        <w:rPr>
          <w:vertAlign w:val="superscript"/>
        </w:rPr>
        <w:t xml:space="preserve">2 </w:t>
      </w:r>
      <w:r w:rsidR="00924953">
        <w:t xml:space="preserve">is </w:t>
      </w:r>
      <w:r w:rsidR="00E75447">
        <w:t xml:space="preserve">very close to each other. </w:t>
      </w:r>
      <w:r w:rsidR="00F164A1">
        <w:t xml:space="preserve">For both models, frequencies are </w:t>
      </w:r>
      <w:r w:rsidR="00C76B8A">
        <w:t xml:space="preserve">the </w:t>
      </w:r>
      <w:r w:rsidR="00F164A1">
        <w:t xml:space="preserve">same for testing and validation data as the data was split in 50-50. </w:t>
      </w:r>
      <w:r w:rsidR="00C76B8A">
        <w:t>The difference</w:t>
      </w:r>
      <w:r w:rsidR="00F164A1">
        <w:t xml:space="preserve"> between the </w:t>
      </w:r>
      <w:r w:rsidR="003A74FC">
        <w:t>R</w:t>
      </w:r>
      <w:r w:rsidR="003A74FC">
        <w:rPr>
          <w:vertAlign w:val="superscript"/>
        </w:rPr>
        <w:t>2</w:t>
      </w:r>
      <w:r w:rsidR="003A74FC">
        <w:t xml:space="preserve"> and RASE for both </w:t>
      </w:r>
      <w:r w:rsidR="00C76B8A">
        <w:t>models</w:t>
      </w:r>
      <w:r w:rsidR="003A74FC">
        <w:t xml:space="preserve"> for </w:t>
      </w:r>
      <w:r w:rsidR="00C76B8A">
        <w:t>cross-validation</w:t>
      </w:r>
      <w:r w:rsidR="003A74FC">
        <w:t xml:space="preserve"> in between </w:t>
      </w:r>
      <w:r w:rsidR="00781491">
        <w:t>Training and Validation sets are very close to each other</w:t>
      </w:r>
      <w:r w:rsidR="00633568">
        <w:t xml:space="preserve"> for their model. </w:t>
      </w:r>
      <w:r w:rsidR="00C76B8A">
        <w:t>i.e.,</w:t>
      </w:r>
      <w:r w:rsidR="00633568">
        <w:t xml:space="preserve"> For </w:t>
      </w:r>
      <w:r w:rsidR="00C76B8A">
        <w:t xml:space="preserve">the </w:t>
      </w:r>
      <w:r w:rsidR="00633568">
        <w:t>Pessimistic model, the R</w:t>
      </w:r>
      <w:r w:rsidR="00633568">
        <w:rPr>
          <w:vertAlign w:val="superscript"/>
        </w:rPr>
        <w:t>2</w:t>
      </w:r>
      <w:r w:rsidR="00633568">
        <w:t xml:space="preserve"> is 0.</w:t>
      </w:r>
      <w:r w:rsidR="00244AEB">
        <w:t xml:space="preserve">9467 and 0.8465 for </w:t>
      </w:r>
      <w:r w:rsidR="00C76B8A">
        <w:t xml:space="preserve">the </w:t>
      </w:r>
      <w:r w:rsidR="00244AEB">
        <w:t>training and validation data set</w:t>
      </w:r>
      <w:r w:rsidR="00C76B8A">
        <w:t>s respectively</w:t>
      </w:r>
      <w:r w:rsidR="00244AEB">
        <w:t>.</w:t>
      </w:r>
      <w:r w:rsidR="00560995">
        <w:t xml:space="preserve"> RASE is 0.02810 and 0.02813 for </w:t>
      </w:r>
      <w:r w:rsidR="00C76B8A">
        <w:t xml:space="preserve">the </w:t>
      </w:r>
      <w:r w:rsidR="00560995">
        <w:t>training and validation data set</w:t>
      </w:r>
      <w:r w:rsidR="00C76B8A">
        <w:t xml:space="preserve"> respectively</w:t>
      </w:r>
      <w:r w:rsidR="00560995">
        <w:t>.</w:t>
      </w:r>
      <w:r w:rsidR="00244AEB">
        <w:t xml:space="preserve"> </w:t>
      </w:r>
    </w:p>
    <w:p w14:paraId="2B8817DE" w14:textId="78447D70" w:rsidR="00165EE3" w:rsidRPr="00244AEB" w:rsidRDefault="00244AEB" w:rsidP="00165EE3">
      <w:pPr>
        <w:ind w:firstLine="0"/>
      </w:pPr>
      <w:r>
        <w:t xml:space="preserve">For </w:t>
      </w:r>
      <w:r w:rsidR="00C76B8A">
        <w:t xml:space="preserve">the </w:t>
      </w:r>
      <w:r>
        <w:t>Optimistic model, the R</w:t>
      </w:r>
      <w:r>
        <w:rPr>
          <w:vertAlign w:val="superscript"/>
        </w:rPr>
        <w:t xml:space="preserve">2 </w:t>
      </w:r>
      <w:r>
        <w:t xml:space="preserve">is </w:t>
      </w:r>
      <w:r w:rsidR="00560995">
        <w:t xml:space="preserve">0.8122 and 0.8077 for </w:t>
      </w:r>
      <w:r w:rsidR="00C76B8A">
        <w:t xml:space="preserve">the </w:t>
      </w:r>
      <w:r w:rsidR="00560995">
        <w:t xml:space="preserve">training and validation data </w:t>
      </w:r>
      <w:r w:rsidR="00C76B8A">
        <w:t>sets respectively</w:t>
      </w:r>
      <w:r w:rsidR="00560995">
        <w:t xml:space="preserve">. </w:t>
      </w:r>
      <w:r w:rsidR="00994301">
        <w:t>RASE is 0.03866 and 0.0</w:t>
      </w:r>
      <w:r w:rsidR="00C76B8A">
        <w:t>3924</w:t>
      </w:r>
      <w:r w:rsidR="00994301">
        <w:t xml:space="preserve"> for </w:t>
      </w:r>
      <w:r w:rsidR="00C76B8A">
        <w:t xml:space="preserve">the </w:t>
      </w:r>
      <w:r w:rsidR="00994301">
        <w:t>training and validation data set</w:t>
      </w:r>
      <w:r w:rsidR="00C76B8A">
        <w:t>s respectively</w:t>
      </w:r>
      <w:r w:rsidR="00994301">
        <w:t>.</w:t>
      </w:r>
    </w:p>
    <w:sectPr w:rsidR="00165EE3" w:rsidRPr="00244AEB" w:rsidSect="00E23841">
      <w:headerReference w:type="default" r:id="rId57"/>
      <w:footerReference w:type="default" r:id="rId58"/>
      <w:headerReference w:type="first" r:id="rId59"/>
      <w:footerReference w:type="first" r:id="rId60"/>
      <w:pgSz w:w="12240" w:h="15840"/>
      <w:pgMar w:top="1440" w:right="1350" w:bottom="630" w:left="1440" w:header="720" w:footer="18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198EE" w14:textId="77777777" w:rsidR="00A212BE" w:rsidRDefault="00A212BE">
      <w:pPr>
        <w:spacing w:line="240" w:lineRule="auto"/>
      </w:pPr>
      <w:r>
        <w:separator/>
      </w:r>
    </w:p>
  </w:endnote>
  <w:endnote w:type="continuationSeparator" w:id="0">
    <w:p w14:paraId="37B0634E" w14:textId="77777777" w:rsidR="00A212BE" w:rsidRDefault="00A212BE">
      <w:pPr>
        <w:spacing w:line="240" w:lineRule="auto"/>
      </w:pPr>
      <w:r>
        <w:continuationSeparator/>
      </w:r>
    </w:p>
  </w:endnote>
  <w:endnote w:type="continuationNotice" w:id="1">
    <w:p w14:paraId="65EC1A14" w14:textId="77777777" w:rsidR="00A212BE" w:rsidRDefault="00A212B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33B038C" w14:paraId="07C9BC6F" w14:textId="77777777" w:rsidTr="733B038C">
      <w:tc>
        <w:tcPr>
          <w:tcW w:w="3120" w:type="dxa"/>
        </w:tcPr>
        <w:p w14:paraId="63A44D9E" w14:textId="77777777" w:rsidR="733B038C" w:rsidRDefault="733B038C" w:rsidP="733B038C">
          <w:pPr>
            <w:pStyle w:val="Header"/>
            <w:ind w:left="-115"/>
          </w:pPr>
        </w:p>
      </w:tc>
      <w:tc>
        <w:tcPr>
          <w:tcW w:w="3120" w:type="dxa"/>
        </w:tcPr>
        <w:p w14:paraId="31428961" w14:textId="77777777" w:rsidR="733B038C" w:rsidRDefault="733B038C" w:rsidP="733B038C">
          <w:pPr>
            <w:pStyle w:val="Header"/>
            <w:jc w:val="center"/>
          </w:pPr>
        </w:p>
      </w:tc>
      <w:tc>
        <w:tcPr>
          <w:tcW w:w="3120" w:type="dxa"/>
        </w:tcPr>
        <w:p w14:paraId="609D260D" w14:textId="77777777" w:rsidR="733B038C" w:rsidRDefault="733B038C" w:rsidP="733B038C">
          <w:pPr>
            <w:pStyle w:val="Header"/>
            <w:ind w:right="-115"/>
            <w:jc w:val="right"/>
          </w:pPr>
        </w:p>
      </w:tc>
    </w:tr>
  </w:tbl>
  <w:p w14:paraId="614E9D87"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733B038C" w14:paraId="0672EB41" w14:textId="77777777" w:rsidTr="733B038C">
      <w:tc>
        <w:tcPr>
          <w:tcW w:w="3120" w:type="dxa"/>
        </w:tcPr>
        <w:p w14:paraId="263A2B3F" w14:textId="77777777" w:rsidR="733B038C" w:rsidRDefault="733B038C" w:rsidP="733B038C">
          <w:pPr>
            <w:pStyle w:val="Header"/>
            <w:ind w:left="-115"/>
          </w:pPr>
        </w:p>
      </w:tc>
      <w:tc>
        <w:tcPr>
          <w:tcW w:w="3120" w:type="dxa"/>
        </w:tcPr>
        <w:p w14:paraId="2099E096" w14:textId="77777777" w:rsidR="733B038C" w:rsidRDefault="733B038C" w:rsidP="733B038C">
          <w:pPr>
            <w:pStyle w:val="Header"/>
            <w:jc w:val="center"/>
          </w:pPr>
        </w:p>
      </w:tc>
      <w:tc>
        <w:tcPr>
          <w:tcW w:w="3120" w:type="dxa"/>
        </w:tcPr>
        <w:p w14:paraId="4A49A605" w14:textId="77777777" w:rsidR="733B038C" w:rsidRDefault="733B038C" w:rsidP="733B038C">
          <w:pPr>
            <w:pStyle w:val="Header"/>
            <w:ind w:right="-115"/>
            <w:jc w:val="right"/>
          </w:pPr>
        </w:p>
      </w:tc>
    </w:tr>
  </w:tbl>
  <w:p w14:paraId="01B7E380"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460063" w14:textId="77777777" w:rsidR="00A212BE" w:rsidRDefault="00A212BE">
      <w:pPr>
        <w:spacing w:line="240" w:lineRule="auto"/>
      </w:pPr>
      <w:r>
        <w:separator/>
      </w:r>
    </w:p>
  </w:footnote>
  <w:footnote w:type="continuationSeparator" w:id="0">
    <w:p w14:paraId="7D04E530" w14:textId="77777777" w:rsidR="00A212BE" w:rsidRDefault="00A212BE">
      <w:pPr>
        <w:spacing w:line="240" w:lineRule="auto"/>
      </w:pPr>
      <w:r>
        <w:continuationSeparator/>
      </w:r>
    </w:p>
  </w:footnote>
  <w:footnote w:type="continuationNotice" w:id="1">
    <w:p w14:paraId="0E2087FE" w14:textId="77777777" w:rsidR="00A212BE" w:rsidRDefault="00A212B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0904DBE" w14:paraId="52A8FBE7" w14:textId="77777777" w:rsidTr="00B76B1D">
      <w:trPr>
        <w:trHeight w:val="540"/>
      </w:trPr>
      <w:tc>
        <w:tcPr>
          <w:tcW w:w="3120" w:type="dxa"/>
        </w:tcPr>
        <w:p w14:paraId="4C1AED79" w14:textId="32CBA984" w:rsidR="00604652" w:rsidRDefault="00562413" w:rsidP="00604652">
          <w:pPr>
            <w:pStyle w:val="Header"/>
          </w:pPr>
          <w:r>
            <w:t>Homework 3</w:t>
          </w:r>
        </w:p>
      </w:tc>
      <w:tc>
        <w:tcPr>
          <w:tcW w:w="3120" w:type="dxa"/>
        </w:tcPr>
        <w:p w14:paraId="40150EBA" w14:textId="77777777" w:rsidR="00904DBE" w:rsidRDefault="00904DBE" w:rsidP="00904DBE">
          <w:pPr>
            <w:pStyle w:val="Header"/>
            <w:jc w:val="center"/>
          </w:pPr>
        </w:p>
      </w:tc>
      <w:tc>
        <w:tcPr>
          <w:tcW w:w="3120" w:type="dxa"/>
        </w:tcPr>
        <w:p w14:paraId="02E2D243" w14:textId="77777777" w:rsidR="00904DBE" w:rsidRDefault="00904DBE" w:rsidP="00904DBE">
          <w:pPr>
            <w:pStyle w:val="Header"/>
            <w:ind w:right="-115"/>
            <w:jc w:val="right"/>
          </w:pPr>
          <w:r>
            <w:fldChar w:fldCharType="begin"/>
          </w:r>
          <w:r>
            <w:instrText>PAGE</w:instrText>
          </w:r>
          <w:r>
            <w:fldChar w:fldCharType="separate"/>
          </w:r>
          <w:r w:rsidR="00DA395D">
            <w:rPr>
              <w:noProof/>
            </w:rPr>
            <w:t>2</w:t>
          </w:r>
          <w:r>
            <w:fldChar w:fldCharType="end"/>
          </w:r>
        </w:p>
      </w:tc>
    </w:tr>
  </w:tbl>
  <w:p w14:paraId="37D4A32A"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CellMar>
        <w:left w:w="0" w:type="dxa"/>
        <w:right w:w="0" w:type="dxa"/>
      </w:tblCellMar>
      <w:tblLook w:val="0600" w:firstRow="0" w:lastRow="0" w:firstColumn="0" w:lastColumn="0" w:noHBand="1" w:noVBand="1"/>
    </w:tblPr>
    <w:tblGrid>
      <w:gridCol w:w="3120"/>
      <w:gridCol w:w="3120"/>
      <w:gridCol w:w="3120"/>
    </w:tblGrid>
    <w:tr w:rsidR="733B038C" w14:paraId="198E45FF" w14:textId="77777777" w:rsidTr="00FD478C">
      <w:tc>
        <w:tcPr>
          <w:tcW w:w="3120" w:type="dxa"/>
        </w:tcPr>
        <w:p w14:paraId="754B5C0F" w14:textId="48DB0762" w:rsidR="733B038C" w:rsidRPr="00FD478C" w:rsidRDefault="00B4343F" w:rsidP="00FD478C">
          <w:pPr>
            <w:pStyle w:val="Header"/>
          </w:pPr>
          <w:r>
            <w:t>Lending Dataset Modeling</w:t>
          </w:r>
        </w:p>
      </w:tc>
      <w:tc>
        <w:tcPr>
          <w:tcW w:w="3120" w:type="dxa"/>
        </w:tcPr>
        <w:p w14:paraId="6717B10B" w14:textId="77777777" w:rsidR="733B038C" w:rsidRDefault="733B038C" w:rsidP="733B038C">
          <w:pPr>
            <w:pStyle w:val="Header"/>
            <w:jc w:val="center"/>
          </w:pPr>
        </w:p>
      </w:tc>
      <w:tc>
        <w:tcPr>
          <w:tcW w:w="3120" w:type="dxa"/>
        </w:tcPr>
        <w:p w14:paraId="12EFEE1B" w14:textId="77777777" w:rsidR="733B038C" w:rsidRDefault="733B038C" w:rsidP="733B038C">
          <w:pPr>
            <w:pStyle w:val="Header"/>
            <w:ind w:right="-115"/>
            <w:jc w:val="right"/>
          </w:pPr>
        </w:p>
      </w:tc>
    </w:tr>
  </w:tbl>
  <w:p w14:paraId="0220065B" w14:textId="77777777"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2486D"/>
    <w:multiLevelType w:val="hybridMultilevel"/>
    <w:tmpl w:val="09426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9A5F6F"/>
    <w:multiLevelType w:val="hybridMultilevel"/>
    <w:tmpl w:val="2278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B82E98"/>
    <w:multiLevelType w:val="hybridMultilevel"/>
    <w:tmpl w:val="EC68F2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281336"/>
    <w:multiLevelType w:val="hybridMultilevel"/>
    <w:tmpl w:val="2E6682FA"/>
    <w:lvl w:ilvl="0" w:tplc="51AED4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A00F92"/>
    <w:multiLevelType w:val="hybridMultilevel"/>
    <w:tmpl w:val="D750D4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6A6465"/>
    <w:multiLevelType w:val="hybridMultilevel"/>
    <w:tmpl w:val="1B74767C"/>
    <w:lvl w:ilvl="0" w:tplc="3DC4FA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7A49FD"/>
    <w:multiLevelType w:val="hybridMultilevel"/>
    <w:tmpl w:val="7076BA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9F1010"/>
    <w:multiLevelType w:val="hybridMultilevel"/>
    <w:tmpl w:val="DC649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FE6457"/>
    <w:multiLevelType w:val="hybridMultilevel"/>
    <w:tmpl w:val="8E26D5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7437DD"/>
    <w:multiLevelType w:val="hybridMultilevel"/>
    <w:tmpl w:val="8C5C4B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C63852"/>
    <w:multiLevelType w:val="hybridMultilevel"/>
    <w:tmpl w:val="CA6E7C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1C3DDC"/>
    <w:multiLevelType w:val="hybridMultilevel"/>
    <w:tmpl w:val="638448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2427934">
    <w:abstractNumId w:val="10"/>
  </w:num>
  <w:num w:numId="2" w16cid:durableId="1660116468">
    <w:abstractNumId w:val="11"/>
  </w:num>
  <w:num w:numId="3" w16cid:durableId="614795939">
    <w:abstractNumId w:val="6"/>
  </w:num>
  <w:num w:numId="4" w16cid:durableId="2027631268">
    <w:abstractNumId w:val="4"/>
  </w:num>
  <w:num w:numId="5" w16cid:durableId="856694031">
    <w:abstractNumId w:val="2"/>
  </w:num>
  <w:num w:numId="6" w16cid:durableId="841898832">
    <w:abstractNumId w:val="9"/>
  </w:num>
  <w:num w:numId="7" w16cid:durableId="1951549331">
    <w:abstractNumId w:val="0"/>
  </w:num>
  <w:num w:numId="8" w16cid:durableId="2114084483">
    <w:abstractNumId w:val="1"/>
  </w:num>
  <w:num w:numId="9" w16cid:durableId="1110776848">
    <w:abstractNumId w:val="8"/>
  </w:num>
  <w:num w:numId="10" w16cid:durableId="1091317962">
    <w:abstractNumId w:val="7"/>
  </w:num>
  <w:num w:numId="11" w16cid:durableId="1028144259">
    <w:abstractNumId w:val="5"/>
  </w:num>
  <w:num w:numId="12" w16cid:durableId="13773936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B1D"/>
    <w:rsid w:val="000005DA"/>
    <w:rsid w:val="000052FB"/>
    <w:rsid w:val="00005A73"/>
    <w:rsid w:val="000070E5"/>
    <w:rsid w:val="0001310C"/>
    <w:rsid w:val="000211D6"/>
    <w:rsid w:val="00021AEE"/>
    <w:rsid w:val="00021F6D"/>
    <w:rsid w:val="0002510D"/>
    <w:rsid w:val="00030050"/>
    <w:rsid w:val="00030B81"/>
    <w:rsid w:val="0003411F"/>
    <w:rsid w:val="000401EB"/>
    <w:rsid w:val="0004027D"/>
    <w:rsid w:val="00040769"/>
    <w:rsid w:val="0004164B"/>
    <w:rsid w:val="00042C77"/>
    <w:rsid w:val="00044537"/>
    <w:rsid w:val="00047E73"/>
    <w:rsid w:val="00047EC2"/>
    <w:rsid w:val="0005240A"/>
    <w:rsid w:val="00052430"/>
    <w:rsid w:val="00053275"/>
    <w:rsid w:val="00054A5C"/>
    <w:rsid w:val="00054D13"/>
    <w:rsid w:val="000556FC"/>
    <w:rsid w:val="0006155F"/>
    <w:rsid w:val="00062B33"/>
    <w:rsid w:val="00064E04"/>
    <w:rsid w:val="00065C69"/>
    <w:rsid w:val="00075C16"/>
    <w:rsid w:val="00075DB0"/>
    <w:rsid w:val="000769F8"/>
    <w:rsid w:val="00082836"/>
    <w:rsid w:val="00083607"/>
    <w:rsid w:val="000837FA"/>
    <w:rsid w:val="00084DC9"/>
    <w:rsid w:val="00092528"/>
    <w:rsid w:val="00094434"/>
    <w:rsid w:val="00094D13"/>
    <w:rsid w:val="000B0BE2"/>
    <w:rsid w:val="000C29CE"/>
    <w:rsid w:val="000C371A"/>
    <w:rsid w:val="000C482E"/>
    <w:rsid w:val="000C4E92"/>
    <w:rsid w:val="000C7423"/>
    <w:rsid w:val="000D072E"/>
    <w:rsid w:val="000D6030"/>
    <w:rsid w:val="000E3723"/>
    <w:rsid w:val="000E485D"/>
    <w:rsid w:val="000E4D4D"/>
    <w:rsid w:val="000E70AC"/>
    <w:rsid w:val="000F2AD6"/>
    <w:rsid w:val="000F46D3"/>
    <w:rsid w:val="000F75E2"/>
    <w:rsid w:val="00102590"/>
    <w:rsid w:val="0010418C"/>
    <w:rsid w:val="001043DA"/>
    <w:rsid w:val="00104F56"/>
    <w:rsid w:val="00105C30"/>
    <w:rsid w:val="00110094"/>
    <w:rsid w:val="001136F4"/>
    <w:rsid w:val="001137B7"/>
    <w:rsid w:val="00116606"/>
    <w:rsid w:val="00123196"/>
    <w:rsid w:val="00123641"/>
    <w:rsid w:val="001253CE"/>
    <w:rsid w:val="001331D8"/>
    <w:rsid w:val="00133CF3"/>
    <w:rsid w:val="00135ADC"/>
    <w:rsid w:val="00141E2F"/>
    <w:rsid w:val="00145F43"/>
    <w:rsid w:val="00147607"/>
    <w:rsid w:val="0016243C"/>
    <w:rsid w:val="00165EE3"/>
    <w:rsid w:val="00170C6A"/>
    <w:rsid w:val="00172100"/>
    <w:rsid w:val="00174A3E"/>
    <w:rsid w:val="0017504F"/>
    <w:rsid w:val="00176B3B"/>
    <w:rsid w:val="0017768F"/>
    <w:rsid w:val="00177F3E"/>
    <w:rsid w:val="00181439"/>
    <w:rsid w:val="00183566"/>
    <w:rsid w:val="00185010"/>
    <w:rsid w:val="001874D4"/>
    <w:rsid w:val="001933BA"/>
    <w:rsid w:val="00193AA1"/>
    <w:rsid w:val="00194160"/>
    <w:rsid w:val="001947F2"/>
    <w:rsid w:val="001A7BD8"/>
    <w:rsid w:val="001B3AE3"/>
    <w:rsid w:val="001C4E4B"/>
    <w:rsid w:val="001D536E"/>
    <w:rsid w:val="001E39B0"/>
    <w:rsid w:val="001E71A3"/>
    <w:rsid w:val="001F12C9"/>
    <w:rsid w:val="001F39CE"/>
    <w:rsid w:val="001F4565"/>
    <w:rsid w:val="002011ED"/>
    <w:rsid w:val="0020138E"/>
    <w:rsid w:val="00201E00"/>
    <w:rsid w:val="00202871"/>
    <w:rsid w:val="002029B0"/>
    <w:rsid w:val="00203570"/>
    <w:rsid w:val="002035D1"/>
    <w:rsid w:val="00204C8C"/>
    <w:rsid w:val="00205716"/>
    <w:rsid w:val="00206618"/>
    <w:rsid w:val="002070A9"/>
    <w:rsid w:val="00207DE5"/>
    <w:rsid w:val="00210E09"/>
    <w:rsid w:val="0021496E"/>
    <w:rsid w:val="00214D4A"/>
    <w:rsid w:val="0021686C"/>
    <w:rsid w:val="00216C1E"/>
    <w:rsid w:val="00220EF7"/>
    <w:rsid w:val="00230056"/>
    <w:rsid w:val="00236382"/>
    <w:rsid w:val="0023697E"/>
    <w:rsid w:val="0023734F"/>
    <w:rsid w:val="00237DC8"/>
    <w:rsid w:val="00241EA7"/>
    <w:rsid w:val="00244AEB"/>
    <w:rsid w:val="002506E5"/>
    <w:rsid w:val="002551B9"/>
    <w:rsid w:val="00255209"/>
    <w:rsid w:val="00255B24"/>
    <w:rsid w:val="00257127"/>
    <w:rsid w:val="002577B4"/>
    <w:rsid w:val="00263AFB"/>
    <w:rsid w:val="00265224"/>
    <w:rsid w:val="002652CD"/>
    <w:rsid w:val="00266672"/>
    <w:rsid w:val="002675DD"/>
    <w:rsid w:val="00267E8C"/>
    <w:rsid w:val="00273490"/>
    <w:rsid w:val="00275F37"/>
    <w:rsid w:val="0028334B"/>
    <w:rsid w:val="00286815"/>
    <w:rsid w:val="00290F7C"/>
    <w:rsid w:val="002951E9"/>
    <w:rsid w:val="002A7BBE"/>
    <w:rsid w:val="002B1B87"/>
    <w:rsid w:val="002C1FE8"/>
    <w:rsid w:val="002C3BE4"/>
    <w:rsid w:val="002C406D"/>
    <w:rsid w:val="002C6DFB"/>
    <w:rsid w:val="002D0402"/>
    <w:rsid w:val="002D1AF9"/>
    <w:rsid w:val="002D4279"/>
    <w:rsid w:val="002E0D78"/>
    <w:rsid w:val="002E1C2D"/>
    <w:rsid w:val="002E4626"/>
    <w:rsid w:val="002F4064"/>
    <w:rsid w:val="002F7E04"/>
    <w:rsid w:val="002F7F49"/>
    <w:rsid w:val="00301E51"/>
    <w:rsid w:val="00302B36"/>
    <w:rsid w:val="00306853"/>
    <w:rsid w:val="0031109C"/>
    <w:rsid w:val="00313030"/>
    <w:rsid w:val="003142FD"/>
    <w:rsid w:val="0031619E"/>
    <w:rsid w:val="00323E41"/>
    <w:rsid w:val="003324E7"/>
    <w:rsid w:val="00332D05"/>
    <w:rsid w:val="00334C2A"/>
    <w:rsid w:val="00335229"/>
    <w:rsid w:val="003373A6"/>
    <w:rsid w:val="003422BD"/>
    <w:rsid w:val="0034343B"/>
    <w:rsid w:val="0034446B"/>
    <w:rsid w:val="00344D03"/>
    <w:rsid w:val="0034685F"/>
    <w:rsid w:val="00350805"/>
    <w:rsid w:val="00350FCD"/>
    <w:rsid w:val="00355130"/>
    <w:rsid w:val="0035742B"/>
    <w:rsid w:val="0036107E"/>
    <w:rsid w:val="00370BFE"/>
    <w:rsid w:val="00371BD9"/>
    <w:rsid w:val="00372A23"/>
    <w:rsid w:val="0038490A"/>
    <w:rsid w:val="003866B9"/>
    <w:rsid w:val="00387705"/>
    <w:rsid w:val="00391F90"/>
    <w:rsid w:val="003934EF"/>
    <w:rsid w:val="003944F7"/>
    <w:rsid w:val="00394BC1"/>
    <w:rsid w:val="003959F3"/>
    <w:rsid w:val="00397A0C"/>
    <w:rsid w:val="003A1AE8"/>
    <w:rsid w:val="003A74FC"/>
    <w:rsid w:val="003B7B30"/>
    <w:rsid w:val="003C56CC"/>
    <w:rsid w:val="003C7B17"/>
    <w:rsid w:val="003D079A"/>
    <w:rsid w:val="003D32DC"/>
    <w:rsid w:val="003D403A"/>
    <w:rsid w:val="003D6A49"/>
    <w:rsid w:val="003E0CC7"/>
    <w:rsid w:val="003E40F7"/>
    <w:rsid w:val="003E5B7C"/>
    <w:rsid w:val="003F18ED"/>
    <w:rsid w:val="003F2296"/>
    <w:rsid w:val="003F6B64"/>
    <w:rsid w:val="00400A88"/>
    <w:rsid w:val="00401B7D"/>
    <w:rsid w:val="00412779"/>
    <w:rsid w:val="004131CB"/>
    <w:rsid w:val="004144F2"/>
    <w:rsid w:val="00416BED"/>
    <w:rsid w:val="0042207D"/>
    <w:rsid w:val="004339FA"/>
    <w:rsid w:val="004349E4"/>
    <w:rsid w:val="00434CE6"/>
    <w:rsid w:val="00434FCB"/>
    <w:rsid w:val="00437F3E"/>
    <w:rsid w:val="00440F91"/>
    <w:rsid w:val="00441DEA"/>
    <w:rsid w:val="00442406"/>
    <w:rsid w:val="00446477"/>
    <w:rsid w:val="004622D3"/>
    <w:rsid w:val="004724D6"/>
    <w:rsid w:val="004814BC"/>
    <w:rsid w:val="00481CFA"/>
    <w:rsid w:val="00482993"/>
    <w:rsid w:val="004841CA"/>
    <w:rsid w:val="00492ECE"/>
    <w:rsid w:val="00495500"/>
    <w:rsid w:val="00496668"/>
    <w:rsid w:val="00496BE2"/>
    <w:rsid w:val="004A064B"/>
    <w:rsid w:val="004A527E"/>
    <w:rsid w:val="004B5F39"/>
    <w:rsid w:val="004C683E"/>
    <w:rsid w:val="004D31AF"/>
    <w:rsid w:val="004D67E2"/>
    <w:rsid w:val="004E17FA"/>
    <w:rsid w:val="004E1BE8"/>
    <w:rsid w:val="004E6403"/>
    <w:rsid w:val="004E7AAC"/>
    <w:rsid w:val="004E7FD5"/>
    <w:rsid w:val="004F53F7"/>
    <w:rsid w:val="00500997"/>
    <w:rsid w:val="00503431"/>
    <w:rsid w:val="00511A7E"/>
    <w:rsid w:val="00515171"/>
    <w:rsid w:val="00515FEC"/>
    <w:rsid w:val="00530EF3"/>
    <w:rsid w:val="005337C7"/>
    <w:rsid w:val="005410EB"/>
    <w:rsid w:val="005433F4"/>
    <w:rsid w:val="005476E9"/>
    <w:rsid w:val="00554C23"/>
    <w:rsid w:val="00557C98"/>
    <w:rsid w:val="00560995"/>
    <w:rsid w:val="00562413"/>
    <w:rsid w:val="00563557"/>
    <w:rsid w:val="005677ED"/>
    <w:rsid w:val="0057198A"/>
    <w:rsid w:val="00580636"/>
    <w:rsid w:val="0058516B"/>
    <w:rsid w:val="005936DA"/>
    <w:rsid w:val="00596445"/>
    <w:rsid w:val="005A01D7"/>
    <w:rsid w:val="005A0A01"/>
    <w:rsid w:val="005A0A1C"/>
    <w:rsid w:val="005A35D8"/>
    <w:rsid w:val="005B0A45"/>
    <w:rsid w:val="005B3522"/>
    <w:rsid w:val="005C0789"/>
    <w:rsid w:val="005C55EF"/>
    <w:rsid w:val="005D01F7"/>
    <w:rsid w:val="005D7907"/>
    <w:rsid w:val="005E4F65"/>
    <w:rsid w:val="005E7C85"/>
    <w:rsid w:val="005F2D47"/>
    <w:rsid w:val="0060021A"/>
    <w:rsid w:val="00600232"/>
    <w:rsid w:val="00603C22"/>
    <w:rsid w:val="00604652"/>
    <w:rsid w:val="006106D1"/>
    <w:rsid w:val="00611308"/>
    <w:rsid w:val="006152A6"/>
    <w:rsid w:val="006171F4"/>
    <w:rsid w:val="00617FD0"/>
    <w:rsid w:val="00623BBC"/>
    <w:rsid w:val="00624344"/>
    <w:rsid w:val="006308D7"/>
    <w:rsid w:val="006320D2"/>
    <w:rsid w:val="00633568"/>
    <w:rsid w:val="00640471"/>
    <w:rsid w:val="00651D3F"/>
    <w:rsid w:val="006577CE"/>
    <w:rsid w:val="006645A6"/>
    <w:rsid w:val="006649D7"/>
    <w:rsid w:val="00665C93"/>
    <w:rsid w:val="0067298A"/>
    <w:rsid w:val="006816F1"/>
    <w:rsid w:val="00685122"/>
    <w:rsid w:val="006926A5"/>
    <w:rsid w:val="006A204D"/>
    <w:rsid w:val="006A2756"/>
    <w:rsid w:val="006A32A6"/>
    <w:rsid w:val="006A562D"/>
    <w:rsid w:val="006B0816"/>
    <w:rsid w:val="006C101C"/>
    <w:rsid w:val="006C2524"/>
    <w:rsid w:val="006C612C"/>
    <w:rsid w:val="006D1C5D"/>
    <w:rsid w:val="006D2A76"/>
    <w:rsid w:val="006D2C5B"/>
    <w:rsid w:val="006E021A"/>
    <w:rsid w:val="006E5770"/>
    <w:rsid w:val="006E61E0"/>
    <w:rsid w:val="006F3376"/>
    <w:rsid w:val="006F3451"/>
    <w:rsid w:val="006F4709"/>
    <w:rsid w:val="006F50F8"/>
    <w:rsid w:val="00700B37"/>
    <w:rsid w:val="0070201B"/>
    <w:rsid w:val="00702B81"/>
    <w:rsid w:val="0070449A"/>
    <w:rsid w:val="00704C04"/>
    <w:rsid w:val="00705E30"/>
    <w:rsid w:val="007171ED"/>
    <w:rsid w:val="00720805"/>
    <w:rsid w:val="00727711"/>
    <w:rsid w:val="00727AB2"/>
    <w:rsid w:val="00736A32"/>
    <w:rsid w:val="00740AC0"/>
    <w:rsid w:val="00741F55"/>
    <w:rsid w:val="0074264E"/>
    <w:rsid w:val="007450CC"/>
    <w:rsid w:val="007500F6"/>
    <w:rsid w:val="0075379A"/>
    <w:rsid w:val="00754BE1"/>
    <w:rsid w:val="00757FD8"/>
    <w:rsid w:val="00760117"/>
    <w:rsid w:val="00762F94"/>
    <w:rsid w:val="00763755"/>
    <w:rsid w:val="00763760"/>
    <w:rsid w:val="00775F97"/>
    <w:rsid w:val="00776A9D"/>
    <w:rsid w:val="007777BC"/>
    <w:rsid w:val="00780EC4"/>
    <w:rsid w:val="00781491"/>
    <w:rsid w:val="007944E4"/>
    <w:rsid w:val="00794539"/>
    <w:rsid w:val="00794A6B"/>
    <w:rsid w:val="00796468"/>
    <w:rsid w:val="007A10CC"/>
    <w:rsid w:val="007A1661"/>
    <w:rsid w:val="007A2411"/>
    <w:rsid w:val="007A267A"/>
    <w:rsid w:val="007A680F"/>
    <w:rsid w:val="007B1C18"/>
    <w:rsid w:val="007B2C29"/>
    <w:rsid w:val="007B3379"/>
    <w:rsid w:val="007B3E9A"/>
    <w:rsid w:val="007D1982"/>
    <w:rsid w:val="007D4A2B"/>
    <w:rsid w:val="007D594B"/>
    <w:rsid w:val="007D6276"/>
    <w:rsid w:val="007E1355"/>
    <w:rsid w:val="007E2D6A"/>
    <w:rsid w:val="007E4A62"/>
    <w:rsid w:val="007E4CF9"/>
    <w:rsid w:val="007E4FE5"/>
    <w:rsid w:val="007F0B5E"/>
    <w:rsid w:val="007F12C6"/>
    <w:rsid w:val="007F76DE"/>
    <w:rsid w:val="00802007"/>
    <w:rsid w:val="008020AF"/>
    <w:rsid w:val="0080270C"/>
    <w:rsid w:val="00803CCA"/>
    <w:rsid w:val="0080485D"/>
    <w:rsid w:val="0080548D"/>
    <w:rsid w:val="008078FA"/>
    <w:rsid w:val="00811A1C"/>
    <w:rsid w:val="008158D8"/>
    <w:rsid w:val="0082246C"/>
    <w:rsid w:val="00823731"/>
    <w:rsid w:val="008301B8"/>
    <w:rsid w:val="008321BE"/>
    <w:rsid w:val="0083476B"/>
    <w:rsid w:val="008347E2"/>
    <w:rsid w:val="0084471C"/>
    <w:rsid w:val="00847CBB"/>
    <w:rsid w:val="008528BB"/>
    <w:rsid w:val="00854B26"/>
    <w:rsid w:val="008570B7"/>
    <w:rsid w:val="00857DDC"/>
    <w:rsid w:val="00882059"/>
    <w:rsid w:val="00884F5E"/>
    <w:rsid w:val="00886096"/>
    <w:rsid w:val="008862A6"/>
    <w:rsid w:val="00896D6A"/>
    <w:rsid w:val="008A11A6"/>
    <w:rsid w:val="008A2158"/>
    <w:rsid w:val="008A641B"/>
    <w:rsid w:val="008A6862"/>
    <w:rsid w:val="008B3E53"/>
    <w:rsid w:val="008B4BD1"/>
    <w:rsid w:val="008B6981"/>
    <w:rsid w:val="008B7186"/>
    <w:rsid w:val="008D3659"/>
    <w:rsid w:val="008D6487"/>
    <w:rsid w:val="008D6B3A"/>
    <w:rsid w:val="008E0883"/>
    <w:rsid w:val="008E0932"/>
    <w:rsid w:val="008E3C87"/>
    <w:rsid w:val="008E7FE3"/>
    <w:rsid w:val="008F148A"/>
    <w:rsid w:val="008F1F36"/>
    <w:rsid w:val="008F2E7F"/>
    <w:rsid w:val="008F31E9"/>
    <w:rsid w:val="008F53FB"/>
    <w:rsid w:val="0090181A"/>
    <w:rsid w:val="00904DBE"/>
    <w:rsid w:val="0090526D"/>
    <w:rsid w:val="009056C6"/>
    <w:rsid w:val="00906DE7"/>
    <w:rsid w:val="0092088D"/>
    <w:rsid w:val="0092098D"/>
    <w:rsid w:val="00921A3F"/>
    <w:rsid w:val="009231B0"/>
    <w:rsid w:val="00923CEA"/>
    <w:rsid w:val="00924953"/>
    <w:rsid w:val="00924FF8"/>
    <w:rsid w:val="00930D20"/>
    <w:rsid w:val="00932935"/>
    <w:rsid w:val="00932990"/>
    <w:rsid w:val="00934792"/>
    <w:rsid w:val="009365A2"/>
    <w:rsid w:val="009402E3"/>
    <w:rsid w:val="00941646"/>
    <w:rsid w:val="00941FF5"/>
    <w:rsid w:val="009441D1"/>
    <w:rsid w:val="00947549"/>
    <w:rsid w:val="00952945"/>
    <w:rsid w:val="0095503D"/>
    <w:rsid w:val="00963121"/>
    <w:rsid w:val="00966811"/>
    <w:rsid w:val="00970914"/>
    <w:rsid w:val="00971906"/>
    <w:rsid w:val="00974050"/>
    <w:rsid w:val="00975FF1"/>
    <w:rsid w:val="00976EF8"/>
    <w:rsid w:val="00990E78"/>
    <w:rsid w:val="00992B48"/>
    <w:rsid w:val="00994301"/>
    <w:rsid w:val="00995880"/>
    <w:rsid w:val="009969E5"/>
    <w:rsid w:val="009A429D"/>
    <w:rsid w:val="009A5591"/>
    <w:rsid w:val="009A7043"/>
    <w:rsid w:val="009C0D4C"/>
    <w:rsid w:val="009C2C5C"/>
    <w:rsid w:val="009C38E1"/>
    <w:rsid w:val="009C53EE"/>
    <w:rsid w:val="009D001C"/>
    <w:rsid w:val="009D15D8"/>
    <w:rsid w:val="009D5AF8"/>
    <w:rsid w:val="009D6A26"/>
    <w:rsid w:val="009E046D"/>
    <w:rsid w:val="009E273A"/>
    <w:rsid w:val="009E3687"/>
    <w:rsid w:val="009F4D4E"/>
    <w:rsid w:val="009F5640"/>
    <w:rsid w:val="009F6F4C"/>
    <w:rsid w:val="00A0034B"/>
    <w:rsid w:val="00A03E94"/>
    <w:rsid w:val="00A04D02"/>
    <w:rsid w:val="00A10840"/>
    <w:rsid w:val="00A143BD"/>
    <w:rsid w:val="00A1584B"/>
    <w:rsid w:val="00A212BE"/>
    <w:rsid w:val="00A26668"/>
    <w:rsid w:val="00A32433"/>
    <w:rsid w:val="00A357C0"/>
    <w:rsid w:val="00A40876"/>
    <w:rsid w:val="00A434AC"/>
    <w:rsid w:val="00A44ED3"/>
    <w:rsid w:val="00A462C6"/>
    <w:rsid w:val="00A4751E"/>
    <w:rsid w:val="00A52267"/>
    <w:rsid w:val="00A52768"/>
    <w:rsid w:val="00A55A2E"/>
    <w:rsid w:val="00A55A5C"/>
    <w:rsid w:val="00A57038"/>
    <w:rsid w:val="00A6123E"/>
    <w:rsid w:val="00A65FB3"/>
    <w:rsid w:val="00A73905"/>
    <w:rsid w:val="00A75901"/>
    <w:rsid w:val="00A7797D"/>
    <w:rsid w:val="00A81974"/>
    <w:rsid w:val="00A83009"/>
    <w:rsid w:val="00A8327B"/>
    <w:rsid w:val="00A85344"/>
    <w:rsid w:val="00A874F6"/>
    <w:rsid w:val="00A959D3"/>
    <w:rsid w:val="00A95E17"/>
    <w:rsid w:val="00A978A7"/>
    <w:rsid w:val="00AA2587"/>
    <w:rsid w:val="00AA7423"/>
    <w:rsid w:val="00AA7BB3"/>
    <w:rsid w:val="00AB0CE4"/>
    <w:rsid w:val="00AB1568"/>
    <w:rsid w:val="00AB4CD4"/>
    <w:rsid w:val="00AB4DDB"/>
    <w:rsid w:val="00AB5E92"/>
    <w:rsid w:val="00AC1889"/>
    <w:rsid w:val="00AC4248"/>
    <w:rsid w:val="00AC5D22"/>
    <w:rsid w:val="00AC73BA"/>
    <w:rsid w:val="00AD1381"/>
    <w:rsid w:val="00AD6BC8"/>
    <w:rsid w:val="00AE0011"/>
    <w:rsid w:val="00AE3679"/>
    <w:rsid w:val="00AE585C"/>
    <w:rsid w:val="00AE7C57"/>
    <w:rsid w:val="00AF384C"/>
    <w:rsid w:val="00AF436E"/>
    <w:rsid w:val="00AF4AE9"/>
    <w:rsid w:val="00AF5923"/>
    <w:rsid w:val="00AF6A6F"/>
    <w:rsid w:val="00AF6A9D"/>
    <w:rsid w:val="00B137C5"/>
    <w:rsid w:val="00B17907"/>
    <w:rsid w:val="00B228FC"/>
    <w:rsid w:val="00B242FC"/>
    <w:rsid w:val="00B249E6"/>
    <w:rsid w:val="00B25BA4"/>
    <w:rsid w:val="00B26BC1"/>
    <w:rsid w:val="00B4343F"/>
    <w:rsid w:val="00B442FC"/>
    <w:rsid w:val="00B45726"/>
    <w:rsid w:val="00B45B4C"/>
    <w:rsid w:val="00B46741"/>
    <w:rsid w:val="00B5233A"/>
    <w:rsid w:val="00B63DA9"/>
    <w:rsid w:val="00B6414D"/>
    <w:rsid w:val="00B66FF8"/>
    <w:rsid w:val="00B73845"/>
    <w:rsid w:val="00B744AB"/>
    <w:rsid w:val="00B752B5"/>
    <w:rsid w:val="00B76B1D"/>
    <w:rsid w:val="00B8280B"/>
    <w:rsid w:val="00B84F13"/>
    <w:rsid w:val="00B86741"/>
    <w:rsid w:val="00B96FE0"/>
    <w:rsid w:val="00BA6612"/>
    <w:rsid w:val="00BA79AA"/>
    <w:rsid w:val="00BB200E"/>
    <w:rsid w:val="00BB2BB4"/>
    <w:rsid w:val="00BB311B"/>
    <w:rsid w:val="00BB39F5"/>
    <w:rsid w:val="00BC3BBE"/>
    <w:rsid w:val="00BC4DDD"/>
    <w:rsid w:val="00BC691A"/>
    <w:rsid w:val="00BD08B7"/>
    <w:rsid w:val="00BD2FAE"/>
    <w:rsid w:val="00BE030E"/>
    <w:rsid w:val="00BE2B0E"/>
    <w:rsid w:val="00BE64FE"/>
    <w:rsid w:val="00BF4560"/>
    <w:rsid w:val="00BF6BF5"/>
    <w:rsid w:val="00BF7FED"/>
    <w:rsid w:val="00C01413"/>
    <w:rsid w:val="00C02156"/>
    <w:rsid w:val="00C02383"/>
    <w:rsid w:val="00C03288"/>
    <w:rsid w:val="00C10827"/>
    <w:rsid w:val="00C1242A"/>
    <w:rsid w:val="00C12CCE"/>
    <w:rsid w:val="00C15C38"/>
    <w:rsid w:val="00C179B5"/>
    <w:rsid w:val="00C179BA"/>
    <w:rsid w:val="00C2044D"/>
    <w:rsid w:val="00C24E20"/>
    <w:rsid w:val="00C25E89"/>
    <w:rsid w:val="00C26C30"/>
    <w:rsid w:val="00C3701E"/>
    <w:rsid w:val="00C417E2"/>
    <w:rsid w:val="00C461BA"/>
    <w:rsid w:val="00C464A3"/>
    <w:rsid w:val="00C50C95"/>
    <w:rsid w:val="00C523A7"/>
    <w:rsid w:val="00C52B9A"/>
    <w:rsid w:val="00C54E3C"/>
    <w:rsid w:val="00C60E0B"/>
    <w:rsid w:val="00C60F61"/>
    <w:rsid w:val="00C63D0C"/>
    <w:rsid w:val="00C64664"/>
    <w:rsid w:val="00C67A93"/>
    <w:rsid w:val="00C71507"/>
    <w:rsid w:val="00C76B8A"/>
    <w:rsid w:val="00C84921"/>
    <w:rsid w:val="00C976DE"/>
    <w:rsid w:val="00CA1E31"/>
    <w:rsid w:val="00CC0331"/>
    <w:rsid w:val="00CC18E1"/>
    <w:rsid w:val="00CC2C99"/>
    <w:rsid w:val="00CC5C01"/>
    <w:rsid w:val="00CD45A4"/>
    <w:rsid w:val="00CD704A"/>
    <w:rsid w:val="00CD792A"/>
    <w:rsid w:val="00CD7F50"/>
    <w:rsid w:val="00CE21B3"/>
    <w:rsid w:val="00CE2474"/>
    <w:rsid w:val="00CE59EA"/>
    <w:rsid w:val="00CF3507"/>
    <w:rsid w:val="00CF7294"/>
    <w:rsid w:val="00D015C0"/>
    <w:rsid w:val="00D02D00"/>
    <w:rsid w:val="00D07D37"/>
    <w:rsid w:val="00D10063"/>
    <w:rsid w:val="00D16566"/>
    <w:rsid w:val="00D16E46"/>
    <w:rsid w:val="00D213D1"/>
    <w:rsid w:val="00D24C3A"/>
    <w:rsid w:val="00D269A1"/>
    <w:rsid w:val="00D35B2D"/>
    <w:rsid w:val="00D364AB"/>
    <w:rsid w:val="00D3670D"/>
    <w:rsid w:val="00D369C5"/>
    <w:rsid w:val="00D376A3"/>
    <w:rsid w:val="00D479BC"/>
    <w:rsid w:val="00D47E5B"/>
    <w:rsid w:val="00D512AD"/>
    <w:rsid w:val="00D55C52"/>
    <w:rsid w:val="00D56EEA"/>
    <w:rsid w:val="00D63B24"/>
    <w:rsid w:val="00D6703D"/>
    <w:rsid w:val="00D7046A"/>
    <w:rsid w:val="00D741EA"/>
    <w:rsid w:val="00D74E1B"/>
    <w:rsid w:val="00D76B50"/>
    <w:rsid w:val="00D808BD"/>
    <w:rsid w:val="00D82013"/>
    <w:rsid w:val="00D909B7"/>
    <w:rsid w:val="00D97F8E"/>
    <w:rsid w:val="00DA395D"/>
    <w:rsid w:val="00DB1A9D"/>
    <w:rsid w:val="00DB47A6"/>
    <w:rsid w:val="00DB638A"/>
    <w:rsid w:val="00DB740A"/>
    <w:rsid w:val="00DC7AA4"/>
    <w:rsid w:val="00DD29B6"/>
    <w:rsid w:val="00DE07C5"/>
    <w:rsid w:val="00DE15F1"/>
    <w:rsid w:val="00DE33BC"/>
    <w:rsid w:val="00DE53C0"/>
    <w:rsid w:val="00DE565E"/>
    <w:rsid w:val="00DF1ADF"/>
    <w:rsid w:val="00DF3215"/>
    <w:rsid w:val="00DF404F"/>
    <w:rsid w:val="00E00470"/>
    <w:rsid w:val="00E01020"/>
    <w:rsid w:val="00E02898"/>
    <w:rsid w:val="00E04EE9"/>
    <w:rsid w:val="00E078FD"/>
    <w:rsid w:val="00E1117F"/>
    <w:rsid w:val="00E12275"/>
    <w:rsid w:val="00E14ACD"/>
    <w:rsid w:val="00E1642E"/>
    <w:rsid w:val="00E23707"/>
    <w:rsid w:val="00E23841"/>
    <w:rsid w:val="00E2434D"/>
    <w:rsid w:val="00E24DC4"/>
    <w:rsid w:val="00E25DE7"/>
    <w:rsid w:val="00E31542"/>
    <w:rsid w:val="00E33FDF"/>
    <w:rsid w:val="00E36FBE"/>
    <w:rsid w:val="00E41D36"/>
    <w:rsid w:val="00E44540"/>
    <w:rsid w:val="00E52329"/>
    <w:rsid w:val="00E52C9F"/>
    <w:rsid w:val="00E540DF"/>
    <w:rsid w:val="00E54AF0"/>
    <w:rsid w:val="00E63F0D"/>
    <w:rsid w:val="00E666A7"/>
    <w:rsid w:val="00E6794A"/>
    <w:rsid w:val="00E73103"/>
    <w:rsid w:val="00E75447"/>
    <w:rsid w:val="00E75B19"/>
    <w:rsid w:val="00E779C1"/>
    <w:rsid w:val="00E83708"/>
    <w:rsid w:val="00E842B8"/>
    <w:rsid w:val="00E879E7"/>
    <w:rsid w:val="00E908B6"/>
    <w:rsid w:val="00E91A52"/>
    <w:rsid w:val="00EA2AEF"/>
    <w:rsid w:val="00EA3CD1"/>
    <w:rsid w:val="00EA4DA4"/>
    <w:rsid w:val="00EB161B"/>
    <w:rsid w:val="00EB1EB2"/>
    <w:rsid w:val="00EC3E09"/>
    <w:rsid w:val="00ED663E"/>
    <w:rsid w:val="00EE0C24"/>
    <w:rsid w:val="00EE56F7"/>
    <w:rsid w:val="00EE59DF"/>
    <w:rsid w:val="00EF0D5E"/>
    <w:rsid w:val="00EF1B5A"/>
    <w:rsid w:val="00EF6F49"/>
    <w:rsid w:val="00EF7729"/>
    <w:rsid w:val="00F1000B"/>
    <w:rsid w:val="00F13621"/>
    <w:rsid w:val="00F14D4B"/>
    <w:rsid w:val="00F153A4"/>
    <w:rsid w:val="00F155DD"/>
    <w:rsid w:val="00F164A1"/>
    <w:rsid w:val="00F21194"/>
    <w:rsid w:val="00F23226"/>
    <w:rsid w:val="00F25CC4"/>
    <w:rsid w:val="00F40FB5"/>
    <w:rsid w:val="00F41EF8"/>
    <w:rsid w:val="00F42508"/>
    <w:rsid w:val="00F435B2"/>
    <w:rsid w:val="00F43ACD"/>
    <w:rsid w:val="00F51FCE"/>
    <w:rsid w:val="00F52BD5"/>
    <w:rsid w:val="00F54A24"/>
    <w:rsid w:val="00F57C64"/>
    <w:rsid w:val="00F60B3E"/>
    <w:rsid w:val="00F65616"/>
    <w:rsid w:val="00F6755B"/>
    <w:rsid w:val="00F708B1"/>
    <w:rsid w:val="00F72405"/>
    <w:rsid w:val="00F739CA"/>
    <w:rsid w:val="00F83A57"/>
    <w:rsid w:val="00F84262"/>
    <w:rsid w:val="00F93C3C"/>
    <w:rsid w:val="00F941E8"/>
    <w:rsid w:val="00F972E5"/>
    <w:rsid w:val="00FA369A"/>
    <w:rsid w:val="00FA4195"/>
    <w:rsid w:val="00FA43DC"/>
    <w:rsid w:val="00FA4C9E"/>
    <w:rsid w:val="00FA7EDA"/>
    <w:rsid w:val="00FA7FB3"/>
    <w:rsid w:val="00FB11D1"/>
    <w:rsid w:val="00FC111A"/>
    <w:rsid w:val="00FC1B65"/>
    <w:rsid w:val="00FC44C2"/>
    <w:rsid w:val="00FC686A"/>
    <w:rsid w:val="00FD328E"/>
    <w:rsid w:val="00FD3FC5"/>
    <w:rsid w:val="00FD478C"/>
    <w:rsid w:val="00FD4A0B"/>
    <w:rsid w:val="00FD6824"/>
    <w:rsid w:val="00FD7A2F"/>
    <w:rsid w:val="00FE0CC5"/>
    <w:rsid w:val="00FE1F21"/>
    <w:rsid w:val="00FE23ED"/>
    <w:rsid w:val="00FE50F3"/>
    <w:rsid w:val="00FE5CF4"/>
    <w:rsid w:val="00FF1E90"/>
    <w:rsid w:val="00FF216B"/>
    <w:rsid w:val="00FF55AA"/>
    <w:rsid w:val="00FF5696"/>
    <w:rsid w:val="00FF6032"/>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AA735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117"/>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D3670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D3670D"/>
    <w:pPr>
      <w:spacing w:after="100" w:line="259" w:lineRule="auto"/>
      <w:ind w:left="220" w:firstLine="0"/>
    </w:pPr>
    <w:rPr>
      <w:rFonts w:eastAsiaTheme="minorEastAsia" w:cs="Times New Roman"/>
    </w:rPr>
  </w:style>
  <w:style w:type="paragraph" w:styleId="TOC1">
    <w:name w:val="toc 1"/>
    <w:basedOn w:val="Normal"/>
    <w:next w:val="Normal"/>
    <w:autoRedefine/>
    <w:uiPriority w:val="39"/>
    <w:unhideWhenUsed/>
    <w:rsid w:val="00D3670D"/>
    <w:pPr>
      <w:spacing w:after="100" w:line="259" w:lineRule="auto"/>
      <w:ind w:firstLine="0"/>
    </w:pPr>
    <w:rPr>
      <w:rFonts w:eastAsiaTheme="minorEastAsia" w:cs="Times New Roman"/>
    </w:rPr>
  </w:style>
  <w:style w:type="paragraph" w:styleId="TOC3">
    <w:name w:val="toc 3"/>
    <w:basedOn w:val="Normal"/>
    <w:next w:val="Normal"/>
    <w:autoRedefine/>
    <w:uiPriority w:val="39"/>
    <w:unhideWhenUsed/>
    <w:rsid w:val="00D3670D"/>
    <w:pPr>
      <w:spacing w:after="100" w:line="259" w:lineRule="auto"/>
      <w:ind w:left="440" w:firstLine="0"/>
    </w:pPr>
    <w:rPr>
      <w:rFonts w:eastAsiaTheme="minorEastAsia" w:cs="Times New Roman"/>
    </w:rPr>
  </w:style>
  <w:style w:type="paragraph" w:styleId="ListParagraph">
    <w:name w:val="List Paragraph"/>
    <w:basedOn w:val="Normal"/>
    <w:uiPriority w:val="34"/>
    <w:qFormat/>
    <w:rsid w:val="009E04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2107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kole\AppData\Roaming\Microsoft\Templates\Professional%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5DD2BA7E3AD43D6A29750C6EA45B6FB"/>
        <w:category>
          <w:name w:val="General"/>
          <w:gallery w:val="placeholder"/>
        </w:category>
        <w:types>
          <w:type w:val="bbPlcHdr"/>
        </w:types>
        <w:behaviors>
          <w:behavior w:val="content"/>
        </w:behaviors>
        <w:guid w:val="{E41D5FB2-666F-47E1-9216-2C28D908C7A5}"/>
      </w:docPartPr>
      <w:docPartBody>
        <w:p w:rsidR="00806106" w:rsidRDefault="00806106">
          <w:pPr>
            <w:pStyle w:val="F5DD2BA7E3AD43D6A29750C6EA45B6FB"/>
          </w:pPr>
          <w:r w:rsidRPr="576062CF">
            <w:t>Abstract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106"/>
    <w:rsid w:val="00580EB8"/>
    <w:rsid w:val="006C769E"/>
    <w:rsid w:val="00806106"/>
    <w:rsid w:val="00CA661C"/>
    <w:rsid w:val="00E75B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0" w:line="480" w:lineRule="auto"/>
      <w:jc w:val="center"/>
      <w:outlineLvl w:val="0"/>
    </w:pPr>
    <w:rPr>
      <w:rFonts w:eastAsiaTheme="minorHAnsi"/>
      <w:b/>
      <w:bCs/>
      <w:kern w:val="0"/>
      <w14:ligatures w14:val="none"/>
    </w:rPr>
  </w:style>
  <w:style w:type="paragraph" w:styleId="Heading3">
    <w:name w:val="heading 3"/>
    <w:basedOn w:val="Normal"/>
    <w:next w:val="Normal"/>
    <w:link w:val="Heading3Char"/>
    <w:uiPriority w:val="9"/>
    <w:unhideWhenUsed/>
    <w:qFormat/>
    <w:pPr>
      <w:spacing w:after="0" w:line="480" w:lineRule="auto"/>
      <w:outlineLvl w:val="2"/>
    </w:pPr>
    <w:rPr>
      <w:rFonts w:eastAsiaTheme="minorHAnsi"/>
      <w:b/>
      <w:bCs/>
      <w:i/>
      <w:iCs/>
      <w:kern w:val="0"/>
      <w14:ligatures w14:val="none"/>
    </w:rPr>
  </w:style>
  <w:style w:type="paragraph" w:styleId="Heading4">
    <w:name w:val="heading 4"/>
    <w:basedOn w:val="Normal"/>
    <w:next w:val="Normal"/>
    <w:link w:val="Heading4Char"/>
    <w:uiPriority w:val="9"/>
    <w:unhideWhenUsed/>
    <w:qFormat/>
    <w:pPr>
      <w:spacing w:after="0" w:line="480" w:lineRule="auto"/>
      <w:outlineLvl w:val="3"/>
    </w:pPr>
    <w:rPr>
      <w:rFonts w:eastAsiaTheme="minorHAnsi"/>
      <w:b/>
      <w:bCs/>
      <w:kern w:val="0"/>
      <w14:ligatures w14:val="none"/>
    </w:rPr>
  </w:style>
  <w:style w:type="paragraph" w:styleId="Heading5">
    <w:name w:val="heading 5"/>
    <w:basedOn w:val="Normal"/>
    <w:next w:val="Normal"/>
    <w:link w:val="Heading5Char"/>
    <w:uiPriority w:val="9"/>
    <w:unhideWhenUsed/>
    <w:qFormat/>
    <w:pPr>
      <w:spacing w:after="0" w:line="480" w:lineRule="auto"/>
      <w:outlineLvl w:val="4"/>
    </w:pPr>
    <w:rPr>
      <w:rFonts w:eastAsiaTheme="minorHAnsi"/>
      <w:b/>
      <w:bCs/>
      <w:i/>
      <w:i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DD2BA7E3AD43D6A29750C6EA45B6FB">
    <w:name w:val="F5DD2BA7E3AD43D6A29750C6EA45B6FB"/>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character" w:customStyle="1" w:styleId="Heading1Char">
    <w:name w:val="Heading 1 Char"/>
    <w:basedOn w:val="DefaultParagraphFont"/>
    <w:link w:val="Heading1"/>
    <w:uiPriority w:val="9"/>
    <w:rPr>
      <w:rFonts w:eastAsiaTheme="minorHAnsi"/>
      <w:b/>
      <w:bCs/>
      <w:kern w:val="0"/>
      <w14:ligatures w14:val="none"/>
    </w:rPr>
  </w:style>
  <w:style w:type="character" w:customStyle="1" w:styleId="Heading3Char">
    <w:name w:val="Heading 3 Char"/>
    <w:basedOn w:val="DefaultParagraphFont"/>
    <w:link w:val="Heading3"/>
    <w:uiPriority w:val="9"/>
    <w:rPr>
      <w:rFonts w:eastAsiaTheme="minorHAnsi"/>
      <w:b/>
      <w:bCs/>
      <w:i/>
      <w:iCs/>
      <w:kern w:val="0"/>
      <w14:ligatures w14:val="none"/>
    </w:rPr>
  </w:style>
  <w:style w:type="character" w:customStyle="1" w:styleId="Heading4Char">
    <w:name w:val="Heading 4 Char"/>
    <w:basedOn w:val="DefaultParagraphFont"/>
    <w:link w:val="Heading4"/>
    <w:uiPriority w:val="9"/>
    <w:rPr>
      <w:rFonts w:eastAsiaTheme="minorHAnsi"/>
      <w:b/>
      <w:bCs/>
      <w:kern w:val="0"/>
      <w14:ligatures w14:val="none"/>
    </w:rPr>
  </w:style>
  <w:style w:type="character" w:customStyle="1" w:styleId="Heading5Char">
    <w:name w:val="Heading 5 Char"/>
    <w:basedOn w:val="DefaultParagraphFont"/>
    <w:link w:val="Heading5"/>
    <w:uiPriority w:val="9"/>
    <w:rPr>
      <w:rFonts w:eastAsiaTheme="minorHAnsi"/>
      <w:b/>
      <w:bCs/>
      <w:i/>
      <w:iCs/>
      <w:kern w:val="0"/>
      <w14:ligatures w14:val="none"/>
    </w:rPr>
  </w:style>
  <w:style w:type="character" w:styleId="Hyperlink">
    <w:name w:val="Hyperlink"/>
    <w:basedOn w:val="DefaultParagraphFont"/>
    <w:uiPriority w:val="99"/>
    <w:unhideWhenUsed/>
    <w:rPr>
      <w:color w:val="467886" w:themeColor="hyperlink"/>
      <w:u w:val="singl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B2ECC5376ED74498B595A74E3F3348D" ma:contentTypeVersion="0" ma:contentTypeDescription="Create a new document." ma:contentTypeScope="" ma:versionID="11766117c448a02fb9e11bed6fab4f31">
  <xsd:schema xmlns:xsd="http://www.w3.org/2001/XMLSchema" xmlns:xs="http://www.w3.org/2001/XMLSchema" xmlns:p="http://schemas.microsoft.com/office/2006/metadata/properties" targetNamespace="http://schemas.microsoft.com/office/2006/metadata/properties" ma:root="true" ma:fieldsID="e0850746bbf832dd2a3c876fb66be0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2.xml><?xml version="1.0" encoding="utf-8"?>
<ds:datastoreItem xmlns:ds="http://schemas.openxmlformats.org/officeDocument/2006/customXml" ds:itemID="{37AF9193-FBCE-4368-A8F0-C334A37743E5}">
  <ds:schemaRefs>
    <ds:schemaRef ds:uri="http://schemas.openxmlformats.org/officeDocument/2006/bibliography"/>
  </ds:schemaRefs>
</ds:datastoreItem>
</file>

<file path=customXml/itemProps3.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05FC71B-7C8D-4C48-A05C-34AECAE1A8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edition.dotx</Template>
  <TotalTime>0</TotalTime>
  <Pages>30</Pages>
  <Words>2019</Words>
  <Characters>11509</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2023-09-01T14:50:00Z</dcterms:created>
  <dcterms:modified xsi:type="dcterms:W3CDTF">2024-06-29T23:50:00Z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0x0101005B2ECC5376ED74498B595A74E3F3348D</vt:lpwstr>
  </property>
  <property fmtid="{D5CDD505-2E9C-101B-9397-08002B2CF9AE}" pid="3" name="GrammarlyDocumentId">
    <vt:lpwstr>5b07a38e-3829-4900-b30e-6789a4ba6727</vt:lpwstr>
  </property>
</Properties>
</file>